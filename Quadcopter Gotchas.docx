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1"/>
        <w:gridCol w:w="7505"/>
      </w:tblGrid>
      <w:tr w:rsidR="00501B50" w:rsidTr="00501B50">
        <w:tc>
          <w:tcPr>
            <w:tcW w:w="2448" w:type="dxa"/>
          </w:tcPr>
          <w:p w:rsidR="00501B50" w:rsidRDefault="00501B50" w:rsidP="001221E2">
            <w:pPr>
              <w:spacing w:line="240" w:lineRule="auto"/>
              <w:rPr>
                <w:sz w:val="28"/>
                <w:szCs w:val="28"/>
              </w:rPr>
            </w:pPr>
            <w:r w:rsidRPr="00C01EEC">
              <w:rPr>
                <w:b/>
                <w:noProof/>
              </w:rPr>
              <w:drawing>
                <wp:inline distT="0" distB="0" distL="0" distR="0" wp14:anchorId="3DED4497" wp14:editId="526D3C1B">
                  <wp:extent cx="1123950" cy="1361618"/>
                  <wp:effectExtent l="0" t="0" r="0" b="0"/>
                  <wp:docPr id="164" name="Picture 164" descr="http://staff.pls.lib.ok.us/new/public/thumbnails/smwtvert_jpg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staff.pls.lib.ok.us/new/public/thumbnails/smwtvert_jpg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361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4" w:type="dxa"/>
          </w:tcPr>
          <w:sdt>
            <w:sdtPr>
              <w:alias w:val="Title"/>
              <w:tag w:val=""/>
              <w:id w:val="743918637"/>
              <w:placeholder>
                <w:docPart w:val="8F84A55FB15644EDA033D5A52BDABFC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0544B1" w:rsidRPr="005F16BF" w:rsidRDefault="00A9210F" w:rsidP="000544B1">
                <w:pPr>
                  <w:pStyle w:val="Title"/>
                  <w:spacing w:line="240" w:lineRule="auto"/>
                </w:pPr>
                <w:r>
                  <w:t>Quadcopter Gotchas</w:t>
                </w:r>
              </w:p>
            </w:sdtContent>
          </w:sdt>
          <w:p w:rsidR="00355022" w:rsidRDefault="00501B50" w:rsidP="000544B1">
            <w:pPr>
              <w:spacing w:before="960" w:after="0" w:line="240" w:lineRule="auto"/>
              <w:rPr>
                <w:sz w:val="28"/>
                <w:szCs w:val="28"/>
              </w:rPr>
            </w:pPr>
            <w:r w:rsidRPr="006140C9">
              <w:rPr>
                <w:sz w:val="28"/>
                <w:szCs w:val="28"/>
              </w:rPr>
              <w:t>Norman Public Library</w:t>
            </w:r>
          </w:p>
          <w:p w:rsidR="00501B50" w:rsidRDefault="00501B50" w:rsidP="000544B1">
            <w:pPr>
              <w:spacing w:after="0" w:line="240" w:lineRule="auto"/>
              <w:rPr>
                <w:sz w:val="28"/>
                <w:szCs w:val="28"/>
              </w:rPr>
            </w:pPr>
            <w:r w:rsidRPr="006140C9">
              <w:rPr>
                <w:sz w:val="28"/>
                <w:szCs w:val="28"/>
              </w:rPr>
              <w:t>Computer Training Cent</w:t>
            </w:r>
            <w:r w:rsidR="005F16BF">
              <w:rPr>
                <w:sz w:val="28"/>
                <w:szCs w:val="28"/>
              </w:rPr>
              <w:t>er</w:t>
            </w:r>
          </w:p>
        </w:tc>
      </w:tr>
    </w:tbl>
    <w:p w:rsidR="008A285F" w:rsidRDefault="00A9210F" w:rsidP="00A9210F">
      <w:pPr>
        <w:pStyle w:val="Heading1"/>
      </w:pPr>
      <w:r>
        <w:t>Assembly</w:t>
      </w:r>
    </w:p>
    <w:p w:rsidR="00A9210F" w:rsidRDefault="00013A77" w:rsidP="00013A77">
      <w:pPr>
        <w:pStyle w:val="Handoutbullets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D08C548" wp14:editId="348534C6">
            <wp:simplePos x="0" y="0"/>
            <wp:positionH relativeFrom="column">
              <wp:posOffset>4377690</wp:posOffset>
            </wp:positionH>
            <wp:positionV relativeFrom="paragraph">
              <wp:posOffset>6985</wp:posOffset>
            </wp:positionV>
            <wp:extent cx="1919605" cy="154305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64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10F">
        <w:t xml:space="preserve">It can be hard to get the motors pushed into the feet: </w:t>
      </w:r>
      <w:r w:rsidR="00A9210F" w:rsidRPr="00A9210F">
        <w:rPr>
          <w:b/>
        </w:rPr>
        <w:t>do not</w:t>
      </w:r>
      <w:r w:rsidR="00A9210F">
        <w:t xml:space="preserve"> push the motor shaft against a hard surface, you will destroy the motor! Instead, use the slot in the top of the box to apply pressure to the motor housing without putting pressure on the shaft.</w:t>
      </w:r>
    </w:p>
    <w:p w:rsidR="00A9210F" w:rsidRDefault="00013A77" w:rsidP="00013A77">
      <w:pPr>
        <w:pStyle w:val="Handoutbullets"/>
      </w:pPr>
      <w:r>
        <w:t>Make sure the kids notice the two different types of rotors (clockwise and counter-clockwise) and place them on the appropriate motor.</w:t>
      </w:r>
    </w:p>
    <w:p w:rsidR="00013A77" w:rsidRDefault="00013A77" w:rsidP="00013A77">
      <w:pPr>
        <w:pStyle w:val="Handoutbullets"/>
      </w:pPr>
      <w:r>
        <w:t>Have them double-check to ensure the rotors are on right-side up, putting them on upside down is a common mistake.</w:t>
      </w:r>
    </w:p>
    <w:p w:rsidR="00013A77" w:rsidRDefault="00013A77" w:rsidP="00013A77">
      <w:pPr>
        <w:pStyle w:val="Heading1"/>
      </w:pPr>
      <w:r>
        <w:t>Flying</w:t>
      </w:r>
    </w:p>
    <w:p w:rsidR="00013A77" w:rsidRDefault="00013A77" w:rsidP="00013A77">
      <w:pPr>
        <w:pStyle w:val="Handoutbullets"/>
      </w:pPr>
      <w:r>
        <w:t xml:space="preserve">Only nine of the </w:t>
      </w:r>
      <w:proofErr w:type="spellStart"/>
      <w:r>
        <w:t>Crazyradio</w:t>
      </w:r>
      <w:proofErr w:type="spellEnd"/>
      <w:r>
        <w:t xml:space="preserve"> USB dongles work: the broken one is labelled.</w:t>
      </w:r>
    </w:p>
    <w:p w:rsidR="00013A77" w:rsidRDefault="00013A77" w:rsidP="00013A77">
      <w:pPr>
        <w:pStyle w:val="Handoutbullets"/>
      </w:pPr>
      <w:r>
        <w:t>Remember to right-click on the CrazyfliePLS.py script and choose “Edit in Idle…”</w:t>
      </w:r>
    </w:p>
    <w:p w:rsidR="00013A77" w:rsidRDefault="00013A77" w:rsidP="00013A77">
      <w:pPr>
        <w:pStyle w:val="Handoutbullets"/>
      </w:pPr>
      <w:r>
        <w:t>Changing the quadcopter number in the code to match the number on their quadcopter is a critical first step!</w:t>
      </w:r>
    </w:p>
    <w:p w:rsidR="00BB055F" w:rsidRDefault="00BB055F" w:rsidP="00BB055F">
      <w:pPr>
        <w:pStyle w:val="Handoutbullets"/>
      </w:pPr>
      <w:r>
        <w:t>Always power the quadcopters off between runs. When powering on, make sure the quadc</w:t>
      </w:r>
      <w:bookmarkStart w:id="0" w:name="_GoBack"/>
      <w:bookmarkEnd w:id="0"/>
      <w:r>
        <w:t>opter is on a stationary, flat, level surface before tapping the power button.</w:t>
      </w:r>
    </w:p>
    <w:p w:rsidR="00013A77" w:rsidRPr="00013A77" w:rsidRDefault="00013A77" w:rsidP="00013A77">
      <w:pPr>
        <w:pStyle w:val="Handoutbullets"/>
      </w:pPr>
      <w:r>
        <w:t>Sometimes the interference causes the radio to fail to connect to the quadcopter. Just run it again, interference only matters during a very short window while it’s trying to connect at the beginning of the code and a second try almost always resolves the problem.</w:t>
      </w:r>
    </w:p>
    <w:sectPr w:rsidR="00013A77" w:rsidRPr="00013A77" w:rsidSect="003B38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10F" w:rsidRDefault="00A9210F">
      <w:r>
        <w:separator/>
      </w:r>
    </w:p>
  </w:endnote>
  <w:endnote w:type="continuationSeparator" w:id="0">
    <w:p w:rsidR="00A9210F" w:rsidRDefault="00A9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plified Arabic Fixed">
    <w:altName w:val="Courier New"/>
    <w:charset w:val="00"/>
    <w:family w:val="modern"/>
    <w:pitch w:val="fixed"/>
    <w:sig w:usb0="00000000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28B" w:rsidRDefault="006852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532" w:rsidRPr="000F7180" w:rsidRDefault="008A5532" w:rsidP="006E5DDC">
    <w:pPr>
      <w:pStyle w:val="Footer"/>
      <w:tabs>
        <w:tab w:val="clear" w:pos="4320"/>
        <w:tab w:val="clear" w:pos="8640"/>
        <w:tab w:val="right" w:pos="9936"/>
      </w:tabs>
      <w:rPr>
        <w:rFonts w:cs="Arial"/>
        <w:sz w:val="20"/>
        <w:szCs w:val="20"/>
      </w:rPr>
    </w:pPr>
    <w:r>
      <w:rPr>
        <w:rFonts w:cs="Arial"/>
        <w:sz w:val="16"/>
        <w:szCs w:val="16"/>
      </w:rPr>
      <w:t xml:space="preserve">Updated </w:t>
    </w: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DATE \@ "M/d/yyyy" </w:instrText>
    </w:r>
    <w:r>
      <w:rPr>
        <w:rFonts w:cs="Arial"/>
        <w:sz w:val="16"/>
        <w:szCs w:val="16"/>
      </w:rPr>
      <w:fldChar w:fldCharType="separate"/>
    </w:r>
    <w:r w:rsidR="0030093F">
      <w:rPr>
        <w:rFonts w:cs="Arial"/>
        <w:noProof/>
        <w:sz w:val="16"/>
        <w:szCs w:val="16"/>
      </w:rPr>
      <w:t>2/5/2016</w:t>
    </w:r>
    <w:r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ab/>
      <w:t xml:space="preserve">Page </w:t>
    </w:r>
    <w:r w:rsidRPr="006E5DDC">
      <w:rPr>
        <w:rFonts w:cs="Arial"/>
        <w:sz w:val="16"/>
        <w:szCs w:val="16"/>
      </w:rPr>
      <w:fldChar w:fldCharType="begin"/>
    </w:r>
    <w:r w:rsidRPr="006E5DDC">
      <w:rPr>
        <w:rFonts w:cs="Arial"/>
        <w:sz w:val="16"/>
        <w:szCs w:val="16"/>
      </w:rPr>
      <w:instrText xml:space="preserve"> PAGE   \* MERGEFORMAT </w:instrText>
    </w:r>
    <w:r w:rsidRPr="006E5DDC">
      <w:rPr>
        <w:rFonts w:cs="Arial"/>
        <w:sz w:val="16"/>
        <w:szCs w:val="16"/>
      </w:rPr>
      <w:fldChar w:fldCharType="separate"/>
    </w:r>
    <w:r w:rsidR="0030093F">
      <w:rPr>
        <w:rFonts w:cs="Arial"/>
        <w:noProof/>
        <w:sz w:val="16"/>
        <w:szCs w:val="16"/>
      </w:rPr>
      <w:t>1</w:t>
    </w:r>
    <w:r w:rsidRPr="006E5DDC">
      <w:rPr>
        <w:rFonts w:cs="Arial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28B" w:rsidRDefault="006852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10F" w:rsidRDefault="00A9210F">
      <w:r>
        <w:separator/>
      </w:r>
    </w:p>
  </w:footnote>
  <w:footnote w:type="continuationSeparator" w:id="0">
    <w:p w:rsidR="00A9210F" w:rsidRDefault="00A92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28B" w:rsidRDefault="006852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532" w:rsidRPr="001A4198" w:rsidRDefault="008A5532" w:rsidP="0068528B">
    <w:pPr>
      <w:spacing w:after="0"/>
      <w:rPr>
        <w:rFonts w:cs="Arial"/>
        <w:sz w:val="20"/>
        <w:szCs w:val="20"/>
      </w:rPr>
    </w:pPr>
    <w:r w:rsidRPr="001A4198">
      <w:rPr>
        <w:rFonts w:cs="Arial"/>
        <w:sz w:val="20"/>
        <w:szCs w:val="20"/>
      </w:rPr>
      <w:t>Norman Public Library</w:t>
    </w:r>
  </w:p>
  <w:p w:rsidR="008A5532" w:rsidRPr="00752D6F" w:rsidRDefault="008A5532" w:rsidP="00C90D45">
    <w:pPr>
      <w:pBdr>
        <w:bottom w:val="single" w:sz="4" w:space="4" w:color="auto"/>
      </w:pBdr>
      <w:tabs>
        <w:tab w:val="right" w:pos="9900"/>
      </w:tabs>
      <w:rPr>
        <w:rFonts w:cs="Arial"/>
        <w:sz w:val="20"/>
        <w:szCs w:val="20"/>
      </w:rPr>
    </w:pPr>
    <w:r w:rsidRPr="001A4198">
      <w:rPr>
        <w:rFonts w:cs="Arial"/>
        <w:sz w:val="20"/>
        <w:szCs w:val="20"/>
      </w:rPr>
      <w:t>Computer Training Center</w:t>
    </w:r>
    <w:r>
      <w:rPr>
        <w:rFonts w:ascii="Arial Black" w:hAnsi="Arial Black"/>
        <w:sz w:val="28"/>
        <w:szCs w:val="28"/>
      </w:rPr>
      <w:tab/>
    </w:r>
    <w:sdt>
      <w:sdtPr>
        <w:rPr>
          <w:rFonts w:cs="Arial"/>
          <w:sz w:val="20"/>
          <w:szCs w:val="20"/>
        </w:rPr>
        <w:alias w:val="Title"/>
        <w:tag w:val=""/>
        <w:id w:val="1694342567"/>
        <w:placeholder>
          <w:docPart w:val="8F84A55FB15644EDA033D5A52BDABF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9210F">
          <w:rPr>
            <w:rFonts w:cs="Arial"/>
            <w:sz w:val="20"/>
            <w:szCs w:val="20"/>
          </w:rPr>
          <w:t xml:space="preserve">Quadcopter </w:t>
        </w:r>
        <w:proofErr w:type="spellStart"/>
        <w:r w:rsidR="00A9210F">
          <w:rPr>
            <w:rFonts w:cs="Arial"/>
            <w:sz w:val="20"/>
            <w:szCs w:val="20"/>
          </w:rPr>
          <w:t>Gotchas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28B" w:rsidRDefault="006852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ACB"/>
    <w:multiLevelType w:val="hybridMultilevel"/>
    <w:tmpl w:val="B992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7564"/>
    <w:multiLevelType w:val="hybridMultilevel"/>
    <w:tmpl w:val="2CE6EA0C"/>
    <w:lvl w:ilvl="0" w:tplc="5070651C">
      <w:start w:val="1"/>
      <w:numFmt w:val="bullet"/>
      <w:pStyle w:val="Handou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EB9"/>
    <w:multiLevelType w:val="hybridMultilevel"/>
    <w:tmpl w:val="B2C231A4"/>
    <w:lvl w:ilvl="0" w:tplc="A5B0D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84D02"/>
    <w:multiLevelType w:val="hybridMultilevel"/>
    <w:tmpl w:val="9462F6FC"/>
    <w:lvl w:ilvl="0" w:tplc="AA92521A">
      <w:start w:val="1"/>
      <w:numFmt w:val="decimal"/>
      <w:pStyle w:val="BodyTextNumbered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562AE2"/>
    <w:multiLevelType w:val="hybridMultilevel"/>
    <w:tmpl w:val="7EE0C44A"/>
    <w:lvl w:ilvl="0" w:tplc="57D4CE6A">
      <w:start w:val="1"/>
      <w:numFmt w:val="decimal"/>
      <w:pStyle w:val="Handoutnumbers"/>
      <w:lvlText w:val="%1. 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A676A"/>
    <w:multiLevelType w:val="hybridMultilevel"/>
    <w:tmpl w:val="C756B128"/>
    <w:lvl w:ilvl="0" w:tplc="21AC2AF4">
      <w:start w:val="1"/>
      <w:numFmt w:val="bullet"/>
      <w:pStyle w:val="BodyTextFirstInden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6DC0C708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21E76204"/>
    <w:multiLevelType w:val="hybridMultilevel"/>
    <w:tmpl w:val="E0D2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344C9"/>
    <w:multiLevelType w:val="hybridMultilevel"/>
    <w:tmpl w:val="4D9245FE"/>
    <w:lvl w:ilvl="0" w:tplc="D6E21DEC">
      <w:start w:val="1"/>
      <w:numFmt w:val="bullet"/>
      <w:pStyle w:val="InvisibleHandoutBullets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E67375"/>
    <w:multiLevelType w:val="hybridMultilevel"/>
    <w:tmpl w:val="81980ACE"/>
    <w:lvl w:ilvl="0" w:tplc="08782514">
      <w:start w:val="1"/>
      <w:numFmt w:val="lowerLetter"/>
      <w:pStyle w:val="BodyTextNumberedLevel2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D1F4569"/>
    <w:multiLevelType w:val="hybridMultilevel"/>
    <w:tmpl w:val="643CB466"/>
    <w:lvl w:ilvl="0" w:tplc="26363F04">
      <w:start w:val="1"/>
      <w:numFmt w:val="decimal"/>
      <w:pStyle w:val="NumberedActivity"/>
      <w:lvlText w:val="Activity %1."/>
      <w:lvlJc w:val="left"/>
      <w:pPr>
        <w:ind w:left="810" w:hanging="36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9A73A9"/>
    <w:multiLevelType w:val="hybridMultilevel"/>
    <w:tmpl w:val="B850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26676"/>
    <w:multiLevelType w:val="hybridMultilevel"/>
    <w:tmpl w:val="E6C48E3A"/>
    <w:lvl w:ilvl="0" w:tplc="44E8F85C">
      <w:start w:val="1"/>
      <w:numFmt w:val="decimal"/>
      <w:pStyle w:val="Activity"/>
      <w:lvlText w:val="Activity %1 –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0C1492"/>
    <w:multiLevelType w:val="hybridMultilevel"/>
    <w:tmpl w:val="AFA6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65CEC"/>
    <w:multiLevelType w:val="hybridMultilevel"/>
    <w:tmpl w:val="44F4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207C8"/>
    <w:multiLevelType w:val="hybridMultilevel"/>
    <w:tmpl w:val="3D265286"/>
    <w:lvl w:ilvl="0" w:tplc="72080096">
      <w:start w:val="1"/>
      <w:numFmt w:val="decimal"/>
      <w:pStyle w:val="Tipnumbers"/>
      <w:lvlText w:val="%1."/>
      <w:lvlJc w:val="left"/>
      <w:pPr>
        <w:tabs>
          <w:tab w:val="num" w:pos="648"/>
        </w:tabs>
        <w:ind w:left="648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4"/>
  </w:num>
  <w:num w:numId="5">
    <w:abstractNumId w:val="11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0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2"/>
  </w:num>
  <w:num w:numId="33">
    <w:abstractNumId w:val="3"/>
    <w:lvlOverride w:ilvl="0">
      <w:startOverride w:val="1"/>
    </w:lvlOverride>
  </w:num>
  <w:num w:numId="34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0F"/>
    <w:rsid w:val="00000781"/>
    <w:rsid w:val="0000384B"/>
    <w:rsid w:val="00004CA2"/>
    <w:rsid w:val="00004ED0"/>
    <w:rsid w:val="00006023"/>
    <w:rsid w:val="00006A95"/>
    <w:rsid w:val="000075C7"/>
    <w:rsid w:val="000102B9"/>
    <w:rsid w:val="000107AA"/>
    <w:rsid w:val="00013A77"/>
    <w:rsid w:val="000150FE"/>
    <w:rsid w:val="0001631D"/>
    <w:rsid w:val="000222B4"/>
    <w:rsid w:val="00022755"/>
    <w:rsid w:val="0002511A"/>
    <w:rsid w:val="00031046"/>
    <w:rsid w:val="000332CC"/>
    <w:rsid w:val="00033436"/>
    <w:rsid w:val="00034466"/>
    <w:rsid w:val="00036234"/>
    <w:rsid w:val="00037BB5"/>
    <w:rsid w:val="00037E81"/>
    <w:rsid w:val="0004161F"/>
    <w:rsid w:val="00045644"/>
    <w:rsid w:val="00046773"/>
    <w:rsid w:val="00046A8D"/>
    <w:rsid w:val="000527A9"/>
    <w:rsid w:val="00052A3A"/>
    <w:rsid w:val="00052EC5"/>
    <w:rsid w:val="0005420C"/>
    <w:rsid w:val="000544B1"/>
    <w:rsid w:val="00055E55"/>
    <w:rsid w:val="000561D7"/>
    <w:rsid w:val="0006019B"/>
    <w:rsid w:val="00060A87"/>
    <w:rsid w:val="00060F7A"/>
    <w:rsid w:val="00065931"/>
    <w:rsid w:val="00065C36"/>
    <w:rsid w:val="000660AA"/>
    <w:rsid w:val="00070251"/>
    <w:rsid w:val="00071FD3"/>
    <w:rsid w:val="00072675"/>
    <w:rsid w:val="000757BF"/>
    <w:rsid w:val="00080055"/>
    <w:rsid w:val="00080AAC"/>
    <w:rsid w:val="00080DCA"/>
    <w:rsid w:val="0008123B"/>
    <w:rsid w:val="00082242"/>
    <w:rsid w:val="00082583"/>
    <w:rsid w:val="00083B03"/>
    <w:rsid w:val="00092389"/>
    <w:rsid w:val="00092EF8"/>
    <w:rsid w:val="000933B8"/>
    <w:rsid w:val="00093453"/>
    <w:rsid w:val="00094C92"/>
    <w:rsid w:val="00097472"/>
    <w:rsid w:val="0009779F"/>
    <w:rsid w:val="000A3313"/>
    <w:rsid w:val="000A43F4"/>
    <w:rsid w:val="000A44ED"/>
    <w:rsid w:val="000A4F13"/>
    <w:rsid w:val="000A6E9B"/>
    <w:rsid w:val="000B3A70"/>
    <w:rsid w:val="000B4A4B"/>
    <w:rsid w:val="000C0696"/>
    <w:rsid w:val="000C1B8B"/>
    <w:rsid w:val="000C2E22"/>
    <w:rsid w:val="000C4870"/>
    <w:rsid w:val="000D03CD"/>
    <w:rsid w:val="000D0A42"/>
    <w:rsid w:val="000D4A84"/>
    <w:rsid w:val="000D5CC4"/>
    <w:rsid w:val="000D6026"/>
    <w:rsid w:val="000E0ABC"/>
    <w:rsid w:val="000E1F8B"/>
    <w:rsid w:val="000E4B07"/>
    <w:rsid w:val="000E633F"/>
    <w:rsid w:val="000E7A9C"/>
    <w:rsid w:val="000F0B31"/>
    <w:rsid w:val="000F3998"/>
    <w:rsid w:val="000F6C4F"/>
    <w:rsid w:val="000F7180"/>
    <w:rsid w:val="00100CB2"/>
    <w:rsid w:val="00102992"/>
    <w:rsid w:val="0010565E"/>
    <w:rsid w:val="00106E6C"/>
    <w:rsid w:val="00107408"/>
    <w:rsid w:val="00107B6F"/>
    <w:rsid w:val="00111EF7"/>
    <w:rsid w:val="00112FD6"/>
    <w:rsid w:val="0011435B"/>
    <w:rsid w:val="0011476E"/>
    <w:rsid w:val="001158F3"/>
    <w:rsid w:val="00116FA0"/>
    <w:rsid w:val="00117552"/>
    <w:rsid w:val="0011790E"/>
    <w:rsid w:val="00117DF9"/>
    <w:rsid w:val="00121A3B"/>
    <w:rsid w:val="001221E2"/>
    <w:rsid w:val="00122695"/>
    <w:rsid w:val="00122987"/>
    <w:rsid w:val="00124B32"/>
    <w:rsid w:val="00125CB9"/>
    <w:rsid w:val="001313DD"/>
    <w:rsid w:val="00132A32"/>
    <w:rsid w:val="00132D1D"/>
    <w:rsid w:val="001335E1"/>
    <w:rsid w:val="00134004"/>
    <w:rsid w:val="0014156D"/>
    <w:rsid w:val="00145DBD"/>
    <w:rsid w:val="001473B2"/>
    <w:rsid w:val="001477B4"/>
    <w:rsid w:val="0015050B"/>
    <w:rsid w:val="00150B95"/>
    <w:rsid w:val="00152EE9"/>
    <w:rsid w:val="00154139"/>
    <w:rsid w:val="00155E25"/>
    <w:rsid w:val="00161307"/>
    <w:rsid w:val="00162A34"/>
    <w:rsid w:val="00162BC1"/>
    <w:rsid w:val="001642F9"/>
    <w:rsid w:val="0017019C"/>
    <w:rsid w:val="00171C9C"/>
    <w:rsid w:val="00172572"/>
    <w:rsid w:val="00174211"/>
    <w:rsid w:val="00174FAF"/>
    <w:rsid w:val="001808D3"/>
    <w:rsid w:val="00180B4B"/>
    <w:rsid w:val="001828A0"/>
    <w:rsid w:val="00182921"/>
    <w:rsid w:val="00183491"/>
    <w:rsid w:val="0018560D"/>
    <w:rsid w:val="00191564"/>
    <w:rsid w:val="00191766"/>
    <w:rsid w:val="00191977"/>
    <w:rsid w:val="0019279D"/>
    <w:rsid w:val="00192E12"/>
    <w:rsid w:val="00197F37"/>
    <w:rsid w:val="00197FB8"/>
    <w:rsid w:val="001A0967"/>
    <w:rsid w:val="001A4198"/>
    <w:rsid w:val="001A44E7"/>
    <w:rsid w:val="001A6E53"/>
    <w:rsid w:val="001B1FD1"/>
    <w:rsid w:val="001B330F"/>
    <w:rsid w:val="001B3763"/>
    <w:rsid w:val="001B3D7C"/>
    <w:rsid w:val="001B5E1B"/>
    <w:rsid w:val="001B626D"/>
    <w:rsid w:val="001C2350"/>
    <w:rsid w:val="001C2442"/>
    <w:rsid w:val="001C5A8D"/>
    <w:rsid w:val="001C5C8C"/>
    <w:rsid w:val="001C6E64"/>
    <w:rsid w:val="001C740C"/>
    <w:rsid w:val="001C7AB0"/>
    <w:rsid w:val="001D0015"/>
    <w:rsid w:val="001D56CD"/>
    <w:rsid w:val="001D589E"/>
    <w:rsid w:val="001D7434"/>
    <w:rsid w:val="001E2825"/>
    <w:rsid w:val="001E3040"/>
    <w:rsid w:val="001E4986"/>
    <w:rsid w:val="001F0AE6"/>
    <w:rsid w:val="001F1DCC"/>
    <w:rsid w:val="001F2EB7"/>
    <w:rsid w:val="001F5418"/>
    <w:rsid w:val="001F70D6"/>
    <w:rsid w:val="00200236"/>
    <w:rsid w:val="002030FD"/>
    <w:rsid w:val="00206C20"/>
    <w:rsid w:val="002106C0"/>
    <w:rsid w:val="002129CE"/>
    <w:rsid w:val="00212D1B"/>
    <w:rsid w:val="002151CF"/>
    <w:rsid w:val="00217720"/>
    <w:rsid w:val="002214B3"/>
    <w:rsid w:val="00221B4D"/>
    <w:rsid w:val="002231D8"/>
    <w:rsid w:val="00224F91"/>
    <w:rsid w:val="0022551F"/>
    <w:rsid w:val="0022709C"/>
    <w:rsid w:val="00232EB1"/>
    <w:rsid w:val="002341DE"/>
    <w:rsid w:val="0023559F"/>
    <w:rsid w:val="002364F7"/>
    <w:rsid w:val="002377EB"/>
    <w:rsid w:val="00240C01"/>
    <w:rsid w:val="002432FC"/>
    <w:rsid w:val="00243C9E"/>
    <w:rsid w:val="00245E1F"/>
    <w:rsid w:val="00245EE4"/>
    <w:rsid w:val="00246232"/>
    <w:rsid w:val="00246B65"/>
    <w:rsid w:val="0025038E"/>
    <w:rsid w:val="0025064E"/>
    <w:rsid w:val="0025123B"/>
    <w:rsid w:val="002526F6"/>
    <w:rsid w:val="002533E6"/>
    <w:rsid w:val="00254809"/>
    <w:rsid w:val="00264D58"/>
    <w:rsid w:val="00264FDE"/>
    <w:rsid w:val="002667A0"/>
    <w:rsid w:val="00267E8F"/>
    <w:rsid w:val="00272980"/>
    <w:rsid w:val="00275EBA"/>
    <w:rsid w:val="0027609F"/>
    <w:rsid w:val="002802DD"/>
    <w:rsid w:val="0028161C"/>
    <w:rsid w:val="00281645"/>
    <w:rsid w:val="00285C74"/>
    <w:rsid w:val="00287B3E"/>
    <w:rsid w:val="0029063C"/>
    <w:rsid w:val="00290808"/>
    <w:rsid w:val="002908D9"/>
    <w:rsid w:val="002911C0"/>
    <w:rsid w:val="0029274B"/>
    <w:rsid w:val="002956B8"/>
    <w:rsid w:val="00296DAE"/>
    <w:rsid w:val="002A1C5D"/>
    <w:rsid w:val="002A36F4"/>
    <w:rsid w:val="002A3773"/>
    <w:rsid w:val="002A3944"/>
    <w:rsid w:val="002A3AFE"/>
    <w:rsid w:val="002A3C45"/>
    <w:rsid w:val="002A4198"/>
    <w:rsid w:val="002A6B20"/>
    <w:rsid w:val="002A7AF3"/>
    <w:rsid w:val="002B213D"/>
    <w:rsid w:val="002B24C6"/>
    <w:rsid w:val="002B2B4E"/>
    <w:rsid w:val="002B5407"/>
    <w:rsid w:val="002B62BF"/>
    <w:rsid w:val="002B6F1D"/>
    <w:rsid w:val="002C2C92"/>
    <w:rsid w:val="002C7615"/>
    <w:rsid w:val="002D18DB"/>
    <w:rsid w:val="002D3746"/>
    <w:rsid w:val="002D4977"/>
    <w:rsid w:val="002E00D1"/>
    <w:rsid w:val="002E1EE2"/>
    <w:rsid w:val="002E5595"/>
    <w:rsid w:val="002F008E"/>
    <w:rsid w:val="002F2B95"/>
    <w:rsid w:val="002F354C"/>
    <w:rsid w:val="002F7CF6"/>
    <w:rsid w:val="0030069C"/>
    <w:rsid w:val="0030093F"/>
    <w:rsid w:val="0030136F"/>
    <w:rsid w:val="00305FEE"/>
    <w:rsid w:val="0030603A"/>
    <w:rsid w:val="00307A5C"/>
    <w:rsid w:val="00310251"/>
    <w:rsid w:val="00311304"/>
    <w:rsid w:val="00312495"/>
    <w:rsid w:val="00313050"/>
    <w:rsid w:val="00313258"/>
    <w:rsid w:val="00313C94"/>
    <w:rsid w:val="00314D91"/>
    <w:rsid w:val="003170EC"/>
    <w:rsid w:val="003172D7"/>
    <w:rsid w:val="003239F5"/>
    <w:rsid w:val="00324D39"/>
    <w:rsid w:val="00326593"/>
    <w:rsid w:val="00327E9C"/>
    <w:rsid w:val="00327F0F"/>
    <w:rsid w:val="003312C8"/>
    <w:rsid w:val="003351AA"/>
    <w:rsid w:val="00336978"/>
    <w:rsid w:val="00336B34"/>
    <w:rsid w:val="00336D4D"/>
    <w:rsid w:val="00343720"/>
    <w:rsid w:val="00346484"/>
    <w:rsid w:val="00350738"/>
    <w:rsid w:val="00350E59"/>
    <w:rsid w:val="00353A15"/>
    <w:rsid w:val="0035440F"/>
    <w:rsid w:val="00355022"/>
    <w:rsid w:val="003552C2"/>
    <w:rsid w:val="0035642A"/>
    <w:rsid w:val="00361384"/>
    <w:rsid w:val="003625D4"/>
    <w:rsid w:val="0036320D"/>
    <w:rsid w:val="00363EFC"/>
    <w:rsid w:val="00364090"/>
    <w:rsid w:val="00365162"/>
    <w:rsid w:val="00365F93"/>
    <w:rsid w:val="003718AD"/>
    <w:rsid w:val="00372F96"/>
    <w:rsid w:val="0037330D"/>
    <w:rsid w:val="00374442"/>
    <w:rsid w:val="0037557E"/>
    <w:rsid w:val="00375E7C"/>
    <w:rsid w:val="00376B68"/>
    <w:rsid w:val="00377156"/>
    <w:rsid w:val="00377C25"/>
    <w:rsid w:val="00380F7F"/>
    <w:rsid w:val="00381871"/>
    <w:rsid w:val="00382CA4"/>
    <w:rsid w:val="00387618"/>
    <w:rsid w:val="00387FD0"/>
    <w:rsid w:val="0039170C"/>
    <w:rsid w:val="00392501"/>
    <w:rsid w:val="00393C9F"/>
    <w:rsid w:val="0039410C"/>
    <w:rsid w:val="003941B1"/>
    <w:rsid w:val="003948F8"/>
    <w:rsid w:val="003A0559"/>
    <w:rsid w:val="003A1572"/>
    <w:rsid w:val="003A1A9C"/>
    <w:rsid w:val="003A2274"/>
    <w:rsid w:val="003A4C6D"/>
    <w:rsid w:val="003A7577"/>
    <w:rsid w:val="003B0047"/>
    <w:rsid w:val="003B0E02"/>
    <w:rsid w:val="003B1235"/>
    <w:rsid w:val="003B1FCB"/>
    <w:rsid w:val="003B38CD"/>
    <w:rsid w:val="003B45B3"/>
    <w:rsid w:val="003C132B"/>
    <w:rsid w:val="003C22C4"/>
    <w:rsid w:val="003C2EF0"/>
    <w:rsid w:val="003D27BA"/>
    <w:rsid w:val="003D307E"/>
    <w:rsid w:val="003D5C87"/>
    <w:rsid w:val="003D6E57"/>
    <w:rsid w:val="003E0DF0"/>
    <w:rsid w:val="003E1D2E"/>
    <w:rsid w:val="003E2345"/>
    <w:rsid w:val="003E3BF8"/>
    <w:rsid w:val="003E4A40"/>
    <w:rsid w:val="003E55E9"/>
    <w:rsid w:val="003E5D06"/>
    <w:rsid w:val="0040052E"/>
    <w:rsid w:val="004007F8"/>
    <w:rsid w:val="0040169C"/>
    <w:rsid w:val="00405CAD"/>
    <w:rsid w:val="00407295"/>
    <w:rsid w:val="00411E90"/>
    <w:rsid w:val="00414013"/>
    <w:rsid w:val="00414A9B"/>
    <w:rsid w:val="00415C07"/>
    <w:rsid w:val="0041637A"/>
    <w:rsid w:val="00420A94"/>
    <w:rsid w:val="00422F0A"/>
    <w:rsid w:val="00423ADF"/>
    <w:rsid w:val="004249B9"/>
    <w:rsid w:val="0043084A"/>
    <w:rsid w:val="004324C0"/>
    <w:rsid w:val="004332C8"/>
    <w:rsid w:val="004358B3"/>
    <w:rsid w:val="0043591D"/>
    <w:rsid w:val="00435FB9"/>
    <w:rsid w:val="00444AAE"/>
    <w:rsid w:val="00444C43"/>
    <w:rsid w:val="00444CB6"/>
    <w:rsid w:val="00444FB0"/>
    <w:rsid w:val="00445C4A"/>
    <w:rsid w:val="00446A03"/>
    <w:rsid w:val="00451634"/>
    <w:rsid w:val="0045585E"/>
    <w:rsid w:val="00456784"/>
    <w:rsid w:val="00463314"/>
    <w:rsid w:val="0046725F"/>
    <w:rsid w:val="00467439"/>
    <w:rsid w:val="00467534"/>
    <w:rsid w:val="00467D70"/>
    <w:rsid w:val="004707A7"/>
    <w:rsid w:val="00471F72"/>
    <w:rsid w:val="004724AE"/>
    <w:rsid w:val="00473C8D"/>
    <w:rsid w:val="00473E26"/>
    <w:rsid w:val="00474319"/>
    <w:rsid w:val="0047455F"/>
    <w:rsid w:val="00475790"/>
    <w:rsid w:val="0047654F"/>
    <w:rsid w:val="00476CF8"/>
    <w:rsid w:val="004776E4"/>
    <w:rsid w:val="004800B9"/>
    <w:rsid w:val="00482246"/>
    <w:rsid w:val="004856AE"/>
    <w:rsid w:val="00485F7C"/>
    <w:rsid w:val="004871F2"/>
    <w:rsid w:val="00491C0F"/>
    <w:rsid w:val="004A0525"/>
    <w:rsid w:val="004A2D3D"/>
    <w:rsid w:val="004A4664"/>
    <w:rsid w:val="004B071B"/>
    <w:rsid w:val="004B1208"/>
    <w:rsid w:val="004B5F38"/>
    <w:rsid w:val="004B74C3"/>
    <w:rsid w:val="004C13C9"/>
    <w:rsid w:val="004C5D35"/>
    <w:rsid w:val="004C6721"/>
    <w:rsid w:val="004D134C"/>
    <w:rsid w:val="004D3921"/>
    <w:rsid w:val="004D44F2"/>
    <w:rsid w:val="004D52CF"/>
    <w:rsid w:val="004D5DAF"/>
    <w:rsid w:val="004E19A7"/>
    <w:rsid w:val="004E1FCF"/>
    <w:rsid w:val="004E3C8F"/>
    <w:rsid w:val="004E4EB6"/>
    <w:rsid w:val="004E53B3"/>
    <w:rsid w:val="004F095E"/>
    <w:rsid w:val="004F0ACA"/>
    <w:rsid w:val="004F1338"/>
    <w:rsid w:val="004F1A25"/>
    <w:rsid w:val="004F2764"/>
    <w:rsid w:val="004F2777"/>
    <w:rsid w:val="004F278C"/>
    <w:rsid w:val="004F2B47"/>
    <w:rsid w:val="004F410F"/>
    <w:rsid w:val="004F4169"/>
    <w:rsid w:val="004F6F8A"/>
    <w:rsid w:val="0050024D"/>
    <w:rsid w:val="00501490"/>
    <w:rsid w:val="00501B50"/>
    <w:rsid w:val="005028B0"/>
    <w:rsid w:val="0050474A"/>
    <w:rsid w:val="005065D6"/>
    <w:rsid w:val="00507E55"/>
    <w:rsid w:val="00511815"/>
    <w:rsid w:val="0052285F"/>
    <w:rsid w:val="00524935"/>
    <w:rsid w:val="00526366"/>
    <w:rsid w:val="005355F7"/>
    <w:rsid w:val="00536410"/>
    <w:rsid w:val="00540613"/>
    <w:rsid w:val="00540624"/>
    <w:rsid w:val="0054135C"/>
    <w:rsid w:val="00542BE2"/>
    <w:rsid w:val="00542F70"/>
    <w:rsid w:val="005453C9"/>
    <w:rsid w:val="00546CEC"/>
    <w:rsid w:val="0055004B"/>
    <w:rsid w:val="00550195"/>
    <w:rsid w:val="00550224"/>
    <w:rsid w:val="00552CB9"/>
    <w:rsid w:val="00553F26"/>
    <w:rsid w:val="005540D2"/>
    <w:rsid w:val="00554D2A"/>
    <w:rsid w:val="00556001"/>
    <w:rsid w:val="00557B68"/>
    <w:rsid w:val="00560146"/>
    <w:rsid w:val="00560F43"/>
    <w:rsid w:val="00561C99"/>
    <w:rsid w:val="0056464A"/>
    <w:rsid w:val="00564F69"/>
    <w:rsid w:val="005666A8"/>
    <w:rsid w:val="00571392"/>
    <w:rsid w:val="00574FF0"/>
    <w:rsid w:val="00575C44"/>
    <w:rsid w:val="00576929"/>
    <w:rsid w:val="0058285C"/>
    <w:rsid w:val="00583668"/>
    <w:rsid w:val="005840B8"/>
    <w:rsid w:val="00584788"/>
    <w:rsid w:val="00585FEC"/>
    <w:rsid w:val="0058677B"/>
    <w:rsid w:val="005902EF"/>
    <w:rsid w:val="005A1A68"/>
    <w:rsid w:val="005A37DF"/>
    <w:rsid w:val="005A3DA7"/>
    <w:rsid w:val="005A3F32"/>
    <w:rsid w:val="005B27D8"/>
    <w:rsid w:val="005B34D2"/>
    <w:rsid w:val="005B3F2C"/>
    <w:rsid w:val="005B5E7D"/>
    <w:rsid w:val="005B69A9"/>
    <w:rsid w:val="005B6E52"/>
    <w:rsid w:val="005B7BC8"/>
    <w:rsid w:val="005C0BEC"/>
    <w:rsid w:val="005C210E"/>
    <w:rsid w:val="005C467C"/>
    <w:rsid w:val="005C52E5"/>
    <w:rsid w:val="005C549C"/>
    <w:rsid w:val="005C596A"/>
    <w:rsid w:val="005C7589"/>
    <w:rsid w:val="005C7BAD"/>
    <w:rsid w:val="005C7C95"/>
    <w:rsid w:val="005D4D30"/>
    <w:rsid w:val="005D6303"/>
    <w:rsid w:val="005D6B0A"/>
    <w:rsid w:val="005E076A"/>
    <w:rsid w:val="005E0B87"/>
    <w:rsid w:val="005E3EBB"/>
    <w:rsid w:val="005E4044"/>
    <w:rsid w:val="005E6B43"/>
    <w:rsid w:val="005E6F3D"/>
    <w:rsid w:val="005E7EC4"/>
    <w:rsid w:val="005F0B6A"/>
    <w:rsid w:val="005F0C88"/>
    <w:rsid w:val="005F16BF"/>
    <w:rsid w:val="005F2487"/>
    <w:rsid w:val="005F32D6"/>
    <w:rsid w:val="005F3E25"/>
    <w:rsid w:val="005F4621"/>
    <w:rsid w:val="005F48D8"/>
    <w:rsid w:val="005F7275"/>
    <w:rsid w:val="005F7ABC"/>
    <w:rsid w:val="00601E27"/>
    <w:rsid w:val="00602343"/>
    <w:rsid w:val="00602BA0"/>
    <w:rsid w:val="00603A70"/>
    <w:rsid w:val="006105B8"/>
    <w:rsid w:val="006108FD"/>
    <w:rsid w:val="00610A9D"/>
    <w:rsid w:val="006115F5"/>
    <w:rsid w:val="00611AAB"/>
    <w:rsid w:val="00611CD7"/>
    <w:rsid w:val="006140C9"/>
    <w:rsid w:val="00614DD4"/>
    <w:rsid w:val="00615101"/>
    <w:rsid w:val="00615BEB"/>
    <w:rsid w:val="00622A72"/>
    <w:rsid w:val="00623145"/>
    <w:rsid w:val="00623E45"/>
    <w:rsid w:val="006273CE"/>
    <w:rsid w:val="00627937"/>
    <w:rsid w:val="00630FF8"/>
    <w:rsid w:val="00632D68"/>
    <w:rsid w:val="00634015"/>
    <w:rsid w:val="00634203"/>
    <w:rsid w:val="00636F0D"/>
    <w:rsid w:val="00637035"/>
    <w:rsid w:val="0063743F"/>
    <w:rsid w:val="006378A6"/>
    <w:rsid w:val="006407CA"/>
    <w:rsid w:val="00640C15"/>
    <w:rsid w:val="00640DA5"/>
    <w:rsid w:val="00641E64"/>
    <w:rsid w:val="0064268F"/>
    <w:rsid w:val="00643509"/>
    <w:rsid w:val="00645A11"/>
    <w:rsid w:val="00645E99"/>
    <w:rsid w:val="006501B9"/>
    <w:rsid w:val="00651345"/>
    <w:rsid w:val="00651E70"/>
    <w:rsid w:val="00653265"/>
    <w:rsid w:val="00656000"/>
    <w:rsid w:val="0066070A"/>
    <w:rsid w:val="00663CCF"/>
    <w:rsid w:val="006645F4"/>
    <w:rsid w:val="0066541A"/>
    <w:rsid w:val="00666790"/>
    <w:rsid w:val="00670683"/>
    <w:rsid w:val="00670FD6"/>
    <w:rsid w:val="00671634"/>
    <w:rsid w:val="00671EA0"/>
    <w:rsid w:val="006724F1"/>
    <w:rsid w:val="006770C7"/>
    <w:rsid w:val="006771CA"/>
    <w:rsid w:val="00680FB0"/>
    <w:rsid w:val="00682423"/>
    <w:rsid w:val="00684A76"/>
    <w:rsid w:val="0068528B"/>
    <w:rsid w:val="006904FD"/>
    <w:rsid w:val="00691295"/>
    <w:rsid w:val="00691D72"/>
    <w:rsid w:val="00692668"/>
    <w:rsid w:val="00693586"/>
    <w:rsid w:val="006A0EF0"/>
    <w:rsid w:val="006A10D4"/>
    <w:rsid w:val="006A458F"/>
    <w:rsid w:val="006A61ED"/>
    <w:rsid w:val="006A6944"/>
    <w:rsid w:val="006B0E9C"/>
    <w:rsid w:val="006B12C2"/>
    <w:rsid w:val="006B3CEA"/>
    <w:rsid w:val="006B5AAB"/>
    <w:rsid w:val="006B6049"/>
    <w:rsid w:val="006B6520"/>
    <w:rsid w:val="006B6721"/>
    <w:rsid w:val="006C4239"/>
    <w:rsid w:val="006C75B9"/>
    <w:rsid w:val="006C7C3A"/>
    <w:rsid w:val="006D0058"/>
    <w:rsid w:val="006D16B1"/>
    <w:rsid w:val="006D192C"/>
    <w:rsid w:val="006D2263"/>
    <w:rsid w:val="006D3BAF"/>
    <w:rsid w:val="006D50E0"/>
    <w:rsid w:val="006D5659"/>
    <w:rsid w:val="006D5AD6"/>
    <w:rsid w:val="006E0EC0"/>
    <w:rsid w:val="006E1E1C"/>
    <w:rsid w:val="006E5DDC"/>
    <w:rsid w:val="006E5EF2"/>
    <w:rsid w:val="006E6107"/>
    <w:rsid w:val="006E6ECE"/>
    <w:rsid w:val="006E7FED"/>
    <w:rsid w:val="006F2623"/>
    <w:rsid w:val="006F2F8B"/>
    <w:rsid w:val="006F4B82"/>
    <w:rsid w:val="006F6A4B"/>
    <w:rsid w:val="00702416"/>
    <w:rsid w:val="00702BF9"/>
    <w:rsid w:val="00702C16"/>
    <w:rsid w:val="00703759"/>
    <w:rsid w:val="00704993"/>
    <w:rsid w:val="00704B77"/>
    <w:rsid w:val="0070785C"/>
    <w:rsid w:val="00707E47"/>
    <w:rsid w:val="007104FF"/>
    <w:rsid w:val="0071102E"/>
    <w:rsid w:val="00712193"/>
    <w:rsid w:val="00722998"/>
    <w:rsid w:val="00725633"/>
    <w:rsid w:val="00727453"/>
    <w:rsid w:val="007302C5"/>
    <w:rsid w:val="00735BC9"/>
    <w:rsid w:val="00742603"/>
    <w:rsid w:val="00743177"/>
    <w:rsid w:val="00743793"/>
    <w:rsid w:val="0074389B"/>
    <w:rsid w:val="00744947"/>
    <w:rsid w:val="00745E94"/>
    <w:rsid w:val="00752D6F"/>
    <w:rsid w:val="00753E30"/>
    <w:rsid w:val="00754A58"/>
    <w:rsid w:val="00755210"/>
    <w:rsid w:val="00755411"/>
    <w:rsid w:val="00755BD9"/>
    <w:rsid w:val="00756E6B"/>
    <w:rsid w:val="00760A7A"/>
    <w:rsid w:val="00762F5B"/>
    <w:rsid w:val="0076336A"/>
    <w:rsid w:val="00764114"/>
    <w:rsid w:val="00771EFD"/>
    <w:rsid w:val="00772988"/>
    <w:rsid w:val="00772FDD"/>
    <w:rsid w:val="00775879"/>
    <w:rsid w:val="0078244A"/>
    <w:rsid w:val="00783E43"/>
    <w:rsid w:val="00784249"/>
    <w:rsid w:val="007848E9"/>
    <w:rsid w:val="00787278"/>
    <w:rsid w:val="0079069E"/>
    <w:rsid w:val="00793817"/>
    <w:rsid w:val="0079451E"/>
    <w:rsid w:val="00794B21"/>
    <w:rsid w:val="00797268"/>
    <w:rsid w:val="007A1D89"/>
    <w:rsid w:val="007A2A47"/>
    <w:rsid w:val="007A3723"/>
    <w:rsid w:val="007A495C"/>
    <w:rsid w:val="007A5E88"/>
    <w:rsid w:val="007B0150"/>
    <w:rsid w:val="007B1C26"/>
    <w:rsid w:val="007B49F8"/>
    <w:rsid w:val="007B6092"/>
    <w:rsid w:val="007B6249"/>
    <w:rsid w:val="007B662D"/>
    <w:rsid w:val="007B6BAD"/>
    <w:rsid w:val="007B7A85"/>
    <w:rsid w:val="007C0396"/>
    <w:rsid w:val="007C0658"/>
    <w:rsid w:val="007C1E5E"/>
    <w:rsid w:val="007C400C"/>
    <w:rsid w:val="007C6423"/>
    <w:rsid w:val="007C7B2D"/>
    <w:rsid w:val="007C7C51"/>
    <w:rsid w:val="007D133D"/>
    <w:rsid w:val="007D2815"/>
    <w:rsid w:val="007D338E"/>
    <w:rsid w:val="007D6AEB"/>
    <w:rsid w:val="007E2252"/>
    <w:rsid w:val="007E48D4"/>
    <w:rsid w:val="007E4B1B"/>
    <w:rsid w:val="007E5065"/>
    <w:rsid w:val="007F1A7B"/>
    <w:rsid w:val="007F590B"/>
    <w:rsid w:val="007F5970"/>
    <w:rsid w:val="007F7849"/>
    <w:rsid w:val="008002B4"/>
    <w:rsid w:val="00801B4A"/>
    <w:rsid w:val="008026DB"/>
    <w:rsid w:val="008038AE"/>
    <w:rsid w:val="0080405E"/>
    <w:rsid w:val="00813EE4"/>
    <w:rsid w:val="0081433E"/>
    <w:rsid w:val="008156BD"/>
    <w:rsid w:val="00816768"/>
    <w:rsid w:val="00817590"/>
    <w:rsid w:val="008209A0"/>
    <w:rsid w:val="00820A98"/>
    <w:rsid w:val="00821431"/>
    <w:rsid w:val="00822690"/>
    <w:rsid w:val="00825F71"/>
    <w:rsid w:val="0082655C"/>
    <w:rsid w:val="0082733F"/>
    <w:rsid w:val="00827DB3"/>
    <w:rsid w:val="00827F37"/>
    <w:rsid w:val="00832D66"/>
    <w:rsid w:val="00835098"/>
    <w:rsid w:val="008364FF"/>
    <w:rsid w:val="008370F9"/>
    <w:rsid w:val="00840FB6"/>
    <w:rsid w:val="008428C9"/>
    <w:rsid w:val="00844DFD"/>
    <w:rsid w:val="00850C0E"/>
    <w:rsid w:val="00852F46"/>
    <w:rsid w:val="008533B2"/>
    <w:rsid w:val="008537AF"/>
    <w:rsid w:val="00856196"/>
    <w:rsid w:val="00856D20"/>
    <w:rsid w:val="008572B0"/>
    <w:rsid w:val="00857BD5"/>
    <w:rsid w:val="0086495E"/>
    <w:rsid w:val="00864B37"/>
    <w:rsid w:val="00871476"/>
    <w:rsid w:val="0087238B"/>
    <w:rsid w:val="0087334A"/>
    <w:rsid w:val="008771F5"/>
    <w:rsid w:val="00877685"/>
    <w:rsid w:val="00880342"/>
    <w:rsid w:val="0088164E"/>
    <w:rsid w:val="00881877"/>
    <w:rsid w:val="00882C51"/>
    <w:rsid w:val="00883721"/>
    <w:rsid w:val="0088431C"/>
    <w:rsid w:val="008926C6"/>
    <w:rsid w:val="00893144"/>
    <w:rsid w:val="00893182"/>
    <w:rsid w:val="0089785A"/>
    <w:rsid w:val="008A0535"/>
    <w:rsid w:val="008A285F"/>
    <w:rsid w:val="008A3267"/>
    <w:rsid w:val="008A46FE"/>
    <w:rsid w:val="008A5532"/>
    <w:rsid w:val="008A5C1A"/>
    <w:rsid w:val="008A5E6C"/>
    <w:rsid w:val="008A697D"/>
    <w:rsid w:val="008A7B68"/>
    <w:rsid w:val="008B1220"/>
    <w:rsid w:val="008B2397"/>
    <w:rsid w:val="008B4537"/>
    <w:rsid w:val="008B6168"/>
    <w:rsid w:val="008B7192"/>
    <w:rsid w:val="008C1C8C"/>
    <w:rsid w:val="008C3EA0"/>
    <w:rsid w:val="008C6609"/>
    <w:rsid w:val="008C6CA3"/>
    <w:rsid w:val="008D35CB"/>
    <w:rsid w:val="008D6905"/>
    <w:rsid w:val="008E0C15"/>
    <w:rsid w:val="008E23B7"/>
    <w:rsid w:val="008E305C"/>
    <w:rsid w:val="008E39DB"/>
    <w:rsid w:val="008E5267"/>
    <w:rsid w:val="008E74FB"/>
    <w:rsid w:val="008E75D6"/>
    <w:rsid w:val="008F0444"/>
    <w:rsid w:val="008F0A67"/>
    <w:rsid w:val="008F60E9"/>
    <w:rsid w:val="008F692D"/>
    <w:rsid w:val="0090102A"/>
    <w:rsid w:val="00901DE5"/>
    <w:rsid w:val="00902C62"/>
    <w:rsid w:val="00903165"/>
    <w:rsid w:val="009066F6"/>
    <w:rsid w:val="00906FF6"/>
    <w:rsid w:val="009075E0"/>
    <w:rsid w:val="0091023A"/>
    <w:rsid w:val="009103ED"/>
    <w:rsid w:val="00913232"/>
    <w:rsid w:val="009138DE"/>
    <w:rsid w:val="0091522A"/>
    <w:rsid w:val="009170B1"/>
    <w:rsid w:val="00921599"/>
    <w:rsid w:val="00921773"/>
    <w:rsid w:val="00921B10"/>
    <w:rsid w:val="009222F6"/>
    <w:rsid w:val="00930B14"/>
    <w:rsid w:val="00934BA2"/>
    <w:rsid w:val="00935A66"/>
    <w:rsid w:val="00940F1F"/>
    <w:rsid w:val="009430F6"/>
    <w:rsid w:val="009448A0"/>
    <w:rsid w:val="00944B01"/>
    <w:rsid w:val="00946D68"/>
    <w:rsid w:val="00946FC5"/>
    <w:rsid w:val="00954267"/>
    <w:rsid w:val="009545BF"/>
    <w:rsid w:val="00954D46"/>
    <w:rsid w:val="00955087"/>
    <w:rsid w:val="0095544A"/>
    <w:rsid w:val="009562BF"/>
    <w:rsid w:val="0096001D"/>
    <w:rsid w:val="00961771"/>
    <w:rsid w:val="0096252E"/>
    <w:rsid w:val="00962F6A"/>
    <w:rsid w:val="00964C75"/>
    <w:rsid w:val="00965037"/>
    <w:rsid w:val="009700D8"/>
    <w:rsid w:val="00973CBB"/>
    <w:rsid w:val="00974747"/>
    <w:rsid w:val="00980160"/>
    <w:rsid w:val="00981171"/>
    <w:rsid w:val="00981672"/>
    <w:rsid w:val="00984F33"/>
    <w:rsid w:val="009862A2"/>
    <w:rsid w:val="009950F4"/>
    <w:rsid w:val="009A08D5"/>
    <w:rsid w:val="009A12E8"/>
    <w:rsid w:val="009A1A59"/>
    <w:rsid w:val="009A50E2"/>
    <w:rsid w:val="009A7135"/>
    <w:rsid w:val="009B4C5F"/>
    <w:rsid w:val="009B586B"/>
    <w:rsid w:val="009B58DD"/>
    <w:rsid w:val="009C0ADA"/>
    <w:rsid w:val="009C2783"/>
    <w:rsid w:val="009C4769"/>
    <w:rsid w:val="009C5F11"/>
    <w:rsid w:val="009D0550"/>
    <w:rsid w:val="009D0D7A"/>
    <w:rsid w:val="009D2F79"/>
    <w:rsid w:val="009D336F"/>
    <w:rsid w:val="009D5434"/>
    <w:rsid w:val="009D5889"/>
    <w:rsid w:val="009D5C36"/>
    <w:rsid w:val="009D6C6E"/>
    <w:rsid w:val="009E06DB"/>
    <w:rsid w:val="009E0A02"/>
    <w:rsid w:val="009E2ED1"/>
    <w:rsid w:val="009E4961"/>
    <w:rsid w:val="009E610A"/>
    <w:rsid w:val="009E6A03"/>
    <w:rsid w:val="009F05BC"/>
    <w:rsid w:val="009F09EE"/>
    <w:rsid w:val="009F3B7F"/>
    <w:rsid w:val="009F42D3"/>
    <w:rsid w:val="009F7799"/>
    <w:rsid w:val="009F77E0"/>
    <w:rsid w:val="00A03BCB"/>
    <w:rsid w:val="00A05D1B"/>
    <w:rsid w:val="00A1041C"/>
    <w:rsid w:val="00A11A53"/>
    <w:rsid w:val="00A1301F"/>
    <w:rsid w:val="00A15461"/>
    <w:rsid w:val="00A20AAA"/>
    <w:rsid w:val="00A23B60"/>
    <w:rsid w:val="00A23C06"/>
    <w:rsid w:val="00A25442"/>
    <w:rsid w:val="00A31342"/>
    <w:rsid w:val="00A3240F"/>
    <w:rsid w:val="00A32ABE"/>
    <w:rsid w:val="00A32B61"/>
    <w:rsid w:val="00A33346"/>
    <w:rsid w:val="00A33FA5"/>
    <w:rsid w:val="00A36222"/>
    <w:rsid w:val="00A36E29"/>
    <w:rsid w:val="00A419CA"/>
    <w:rsid w:val="00A4294E"/>
    <w:rsid w:val="00A5048B"/>
    <w:rsid w:val="00A508DF"/>
    <w:rsid w:val="00A52A03"/>
    <w:rsid w:val="00A54C68"/>
    <w:rsid w:val="00A61993"/>
    <w:rsid w:val="00A646F8"/>
    <w:rsid w:val="00A66518"/>
    <w:rsid w:val="00A66663"/>
    <w:rsid w:val="00A707D9"/>
    <w:rsid w:val="00A71A5D"/>
    <w:rsid w:val="00A75E65"/>
    <w:rsid w:val="00A802F4"/>
    <w:rsid w:val="00A80A0D"/>
    <w:rsid w:val="00A8151F"/>
    <w:rsid w:val="00A85493"/>
    <w:rsid w:val="00A87D97"/>
    <w:rsid w:val="00A9210F"/>
    <w:rsid w:val="00A932AD"/>
    <w:rsid w:val="00A970AC"/>
    <w:rsid w:val="00AA0D2A"/>
    <w:rsid w:val="00AA2F6B"/>
    <w:rsid w:val="00AA31D1"/>
    <w:rsid w:val="00AA3DB9"/>
    <w:rsid w:val="00AA5737"/>
    <w:rsid w:val="00AA60B5"/>
    <w:rsid w:val="00AB1D67"/>
    <w:rsid w:val="00AB6AE0"/>
    <w:rsid w:val="00AB7322"/>
    <w:rsid w:val="00AC1519"/>
    <w:rsid w:val="00AC1A2B"/>
    <w:rsid w:val="00AC4034"/>
    <w:rsid w:val="00AC6213"/>
    <w:rsid w:val="00AC7206"/>
    <w:rsid w:val="00AD6EAA"/>
    <w:rsid w:val="00AD7CF9"/>
    <w:rsid w:val="00AE0097"/>
    <w:rsid w:val="00AE11FD"/>
    <w:rsid w:val="00AE17C6"/>
    <w:rsid w:val="00AE1B8B"/>
    <w:rsid w:val="00AE2290"/>
    <w:rsid w:val="00AE2F5B"/>
    <w:rsid w:val="00AE46C9"/>
    <w:rsid w:val="00AE5D63"/>
    <w:rsid w:val="00AE6C08"/>
    <w:rsid w:val="00AE727C"/>
    <w:rsid w:val="00AF0294"/>
    <w:rsid w:val="00AF0E6F"/>
    <w:rsid w:val="00AF187A"/>
    <w:rsid w:val="00AF6666"/>
    <w:rsid w:val="00AF7710"/>
    <w:rsid w:val="00AF793B"/>
    <w:rsid w:val="00B003B7"/>
    <w:rsid w:val="00B01706"/>
    <w:rsid w:val="00B01E45"/>
    <w:rsid w:val="00B02EF5"/>
    <w:rsid w:val="00B11CD6"/>
    <w:rsid w:val="00B14DAD"/>
    <w:rsid w:val="00B1548B"/>
    <w:rsid w:val="00B17901"/>
    <w:rsid w:val="00B208CC"/>
    <w:rsid w:val="00B21863"/>
    <w:rsid w:val="00B2189C"/>
    <w:rsid w:val="00B229BF"/>
    <w:rsid w:val="00B2382F"/>
    <w:rsid w:val="00B2390E"/>
    <w:rsid w:val="00B245FD"/>
    <w:rsid w:val="00B24FE0"/>
    <w:rsid w:val="00B25898"/>
    <w:rsid w:val="00B271D8"/>
    <w:rsid w:val="00B345A4"/>
    <w:rsid w:val="00B36A6A"/>
    <w:rsid w:val="00B36B4C"/>
    <w:rsid w:val="00B371EE"/>
    <w:rsid w:val="00B377A4"/>
    <w:rsid w:val="00B40DB1"/>
    <w:rsid w:val="00B42B48"/>
    <w:rsid w:val="00B42F9F"/>
    <w:rsid w:val="00B43B3E"/>
    <w:rsid w:val="00B44C9E"/>
    <w:rsid w:val="00B45009"/>
    <w:rsid w:val="00B450C6"/>
    <w:rsid w:val="00B54724"/>
    <w:rsid w:val="00B56828"/>
    <w:rsid w:val="00B57F18"/>
    <w:rsid w:val="00B6000D"/>
    <w:rsid w:val="00B61C4A"/>
    <w:rsid w:val="00B628E4"/>
    <w:rsid w:val="00B62AE9"/>
    <w:rsid w:val="00B62C6C"/>
    <w:rsid w:val="00B73E75"/>
    <w:rsid w:val="00B77F0B"/>
    <w:rsid w:val="00B801AF"/>
    <w:rsid w:val="00B81B9C"/>
    <w:rsid w:val="00B81E09"/>
    <w:rsid w:val="00B83340"/>
    <w:rsid w:val="00B92C19"/>
    <w:rsid w:val="00B937B7"/>
    <w:rsid w:val="00B97778"/>
    <w:rsid w:val="00BA3F94"/>
    <w:rsid w:val="00BB055F"/>
    <w:rsid w:val="00BB0574"/>
    <w:rsid w:val="00BB1384"/>
    <w:rsid w:val="00BB1861"/>
    <w:rsid w:val="00BB1ED6"/>
    <w:rsid w:val="00BB3612"/>
    <w:rsid w:val="00BB376C"/>
    <w:rsid w:val="00BB5700"/>
    <w:rsid w:val="00BB5FC3"/>
    <w:rsid w:val="00BC00B9"/>
    <w:rsid w:val="00BC02D7"/>
    <w:rsid w:val="00BC1E13"/>
    <w:rsid w:val="00BC2832"/>
    <w:rsid w:val="00BC33F6"/>
    <w:rsid w:val="00BC5821"/>
    <w:rsid w:val="00BC7DC9"/>
    <w:rsid w:val="00BD11E7"/>
    <w:rsid w:val="00BD20FF"/>
    <w:rsid w:val="00BD2735"/>
    <w:rsid w:val="00BD3738"/>
    <w:rsid w:val="00BD3D9B"/>
    <w:rsid w:val="00BD3F5F"/>
    <w:rsid w:val="00BD63B9"/>
    <w:rsid w:val="00BE4AF2"/>
    <w:rsid w:val="00BE4F60"/>
    <w:rsid w:val="00BE5A3A"/>
    <w:rsid w:val="00BE5CA4"/>
    <w:rsid w:val="00BE75F4"/>
    <w:rsid w:val="00BE77C6"/>
    <w:rsid w:val="00BF1461"/>
    <w:rsid w:val="00BF39B5"/>
    <w:rsid w:val="00BF3F38"/>
    <w:rsid w:val="00BF704D"/>
    <w:rsid w:val="00BF7FA0"/>
    <w:rsid w:val="00C0258A"/>
    <w:rsid w:val="00C053D6"/>
    <w:rsid w:val="00C11138"/>
    <w:rsid w:val="00C151E7"/>
    <w:rsid w:val="00C153EA"/>
    <w:rsid w:val="00C15741"/>
    <w:rsid w:val="00C22AF1"/>
    <w:rsid w:val="00C233E5"/>
    <w:rsid w:val="00C23F28"/>
    <w:rsid w:val="00C25E50"/>
    <w:rsid w:val="00C312B4"/>
    <w:rsid w:val="00C3212B"/>
    <w:rsid w:val="00C33AB2"/>
    <w:rsid w:val="00C33F21"/>
    <w:rsid w:val="00C35D2C"/>
    <w:rsid w:val="00C3793C"/>
    <w:rsid w:val="00C41502"/>
    <w:rsid w:val="00C42E8A"/>
    <w:rsid w:val="00C430B0"/>
    <w:rsid w:val="00C43A12"/>
    <w:rsid w:val="00C4590F"/>
    <w:rsid w:val="00C46600"/>
    <w:rsid w:val="00C46B33"/>
    <w:rsid w:val="00C51CD5"/>
    <w:rsid w:val="00C5440C"/>
    <w:rsid w:val="00C54AED"/>
    <w:rsid w:val="00C57719"/>
    <w:rsid w:val="00C60F72"/>
    <w:rsid w:val="00C62788"/>
    <w:rsid w:val="00C634F5"/>
    <w:rsid w:val="00C63EC9"/>
    <w:rsid w:val="00C644E7"/>
    <w:rsid w:val="00C6578E"/>
    <w:rsid w:val="00C70A55"/>
    <w:rsid w:val="00C714D5"/>
    <w:rsid w:val="00C71EF2"/>
    <w:rsid w:val="00C73804"/>
    <w:rsid w:val="00C73EF7"/>
    <w:rsid w:val="00C80000"/>
    <w:rsid w:val="00C8023A"/>
    <w:rsid w:val="00C802FA"/>
    <w:rsid w:val="00C80CE1"/>
    <w:rsid w:val="00C81D6C"/>
    <w:rsid w:val="00C82E7D"/>
    <w:rsid w:val="00C83F08"/>
    <w:rsid w:val="00C8453D"/>
    <w:rsid w:val="00C854BF"/>
    <w:rsid w:val="00C863C9"/>
    <w:rsid w:val="00C90D45"/>
    <w:rsid w:val="00C914B8"/>
    <w:rsid w:val="00C9273E"/>
    <w:rsid w:val="00C945B9"/>
    <w:rsid w:val="00C96571"/>
    <w:rsid w:val="00C97FE5"/>
    <w:rsid w:val="00CA05FD"/>
    <w:rsid w:val="00CA081F"/>
    <w:rsid w:val="00CA0DE1"/>
    <w:rsid w:val="00CA10DB"/>
    <w:rsid w:val="00CA1DA8"/>
    <w:rsid w:val="00CA4354"/>
    <w:rsid w:val="00CB1421"/>
    <w:rsid w:val="00CB3571"/>
    <w:rsid w:val="00CB3F24"/>
    <w:rsid w:val="00CB507A"/>
    <w:rsid w:val="00CB5716"/>
    <w:rsid w:val="00CB76E8"/>
    <w:rsid w:val="00CC3BBE"/>
    <w:rsid w:val="00CC48BA"/>
    <w:rsid w:val="00CC4D89"/>
    <w:rsid w:val="00CC546B"/>
    <w:rsid w:val="00CC75C5"/>
    <w:rsid w:val="00CD32A8"/>
    <w:rsid w:val="00CD39D4"/>
    <w:rsid w:val="00CD3D49"/>
    <w:rsid w:val="00CD424C"/>
    <w:rsid w:val="00CD62A8"/>
    <w:rsid w:val="00CD6D7C"/>
    <w:rsid w:val="00CD7853"/>
    <w:rsid w:val="00CE13C0"/>
    <w:rsid w:val="00CE1759"/>
    <w:rsid w:val="00CE40CF"/>
    <w:rsid w:val="00CE4397"/>
    <w:rsid w:val="00CE5A2B"/>
    <w:rsid w:val="00CE5C8F"/>
    <w:rsid w:val="00CE6D38"/>
    <w:rsid w:val="00CF111D"/>
    <w:rsid w:val="00CF1209"/>
    <w:rsid w:val="00CF1772"/>
    <w:rsid w:val="00CF2A5A"/>
    <w:rsid w:val="00CF38B3"/>
    <w:rsid w:val="00CF3F60"/>
    <w:rsid w:val="00CF4B6C"/>
    <w:rsid w:val="00CF7D3A"/>
    <w:rsid w:val="00D05C4C"/>
    <w:rsid w:val="00D0716E"/>
    <w:rsid w:val="00D1127D"/>
    <w:rsid w:val="00D117C6"/>
    <w:rsid w:val="00D1397A"/>
    <w:rsid w:val="00D140D7"/>
    <w:rsid w:val="00D150FB"/>
    <w:rsid w:val="00D2430B"/>
    <w:rsid w:val="00D24A8B"/>
    <w:rsid w:val="00D263D7"/>
    <w:rsid w:val="00D321EE"/>
    <w:rsid w:val="00D32659"/>
    <w:rsid w:val="00D330D8"/>
    <w:rsid w:val="00D33376"/>
    <w:rsid w:val="00D348CE"/>
    <w:rsid w:val="00D427B0"/>
    <w:rsid w:val="00D465C5"/>
    <w:rsid w:val="00D50B81"/>
    <w:rsid w:val="00D51030"/>
    <w:rsid w:val="00D51763"/>
    <w:rsid w:val="00D52B06"/>
    <w:rsid w:val="00D5328D"/>
    <w:rsid w:val="00D53778"/>
    <w:rsid w:val="00D53A14"/>
    <w:rsid w:val="00D549D2"/>
    <w:rsid w:val="00D60990"/>
    <w:rsid w:val="00D702A5"/>
    <w:rsid w:val="00D770B6"/>
    <w:rsid w:val="00D8473D"/>
    <w:rsid w:val="00D85D11"/>
    <w:rsid w:val="00D85D55"/>
    <w:rsid w:val="00D85E02"/>
    <w:rsid w:val="00D86501"/>
    <w:rsid w:val="00D87418"/>
    <w:rsid w:val="00D878F3"/>
    <w:rsid w:val="00D87B97"/>
    <w:rsid w:val="00D9227E"/>
    <w:rsid w:val="00D947C1"/>
    <w:rsid w:val="00D94E84"/>
    <w:rsid w:val="00D954FE"/>
    <w:rsid w:val="00D9644D"/>
    <w:rsid w:val="00D97354"/>
    <w:rsid w:val="00DA3606"/>
    <w:rsid w:val="00DA558B"/>
    <w:rsid w:val="00DA61E0"/>
    <w:rsid w:val="00DA6559"/>
    <w:rsid w:val="00DA67D9"/>
    <w:rsid w:val="00DA730D"/>
    <w:rsid w:val="00DB668F"/>
    <w:rsid w:val="00DB6A10"/>
    <w:rsid w:val="00DC0AE2"/>
    <w:rsid w:val="00DC0FCF"/>
    <w:rsid w:val="00DC2ACE"/>
    <w:rsid w:val="00DC3CF3"/>
    <w:rsid w:val="00DC3FB7"/>
    <w:rsid w:val="00DC432E"/>
    <w:rsid w:val="00DC44BF"/>
    <w:rsid w:val="00DC45BD"/>
    <w:rsid w:val="00DD2291"/>
    <w:rsid w:val="00DD3602"/>
    <w:rsid w:val="00DD48AE"/>
    <w:rsid w:val="00DD7A26"/>
    <w:rsid w:val="00DE0B36"/>
    <w:rsid w:val="00DE615A"/>
    <w:rsid w:val="00DE659A"/>
    <w:rsid w:val="00DF45B6"/>
    <w:rsid w:val="00DF45E1"/>
    <w:rsid w:val="00DF4DED"/>
    <w:rsid w:val="00DF69E7"/>
    <w:rsid w:val="00E001AB"/>
    <w:rsid w:val="00E002D0"/>
    <w:rsid w:val="00E02F74"/>
    <w:rsid w:val="00E0613F"/>
    <w:rsid w:val="00E12BB0"/>
    <w:rsid w:val="00E12CC4"/>
    <w:rsid w:val="00E136AF"/>
    <w:rsid w:val="00E17F8D"/>
    <w:rsid w:val="00E21BFE"/>
    <w:rsid w:val="00E22534"/>
    <w:rsid w:val="00E22F23"/>
    <w:rsid w:val="00E23509"/>
    <w:rsid w:val="00E23859"/>
    <w:rsid w:val="00E23DCA"/>
    <w:rsid w:val="00E23E9D"/>
    <w:rsid w:val="00E267B2"/>
    <w:rsid w:val="00E27226"/>
    <w:rsid w:val="00E2733B"/>
    <w:rsid w:val="00E27719"/>
    <w:rsid w:val="00E27C8A"/>
    <w:rsid w:val="00E307A5"/>
    <w:rsid w:val="00E314F4"/>
    <w:rsid w:val="00E32480"/>
    <w:rsid w:val="00E33566"/>
    <w:rsid w:val="00E3365B"/>
    <w:rsid w:val="00E340BC"/>
    <w:rsid w:val="00E34FA6"/>
    <w:rsid w:val="00E35997"/>
    <w:rsid w:val="00E427F6"/>
    <w:rsid w:val="00E43384"/>
    <w:rsid w:val="00E4508A"/>
    <w:rsid w:val="00E53B2E"/>
    <w:rsid w:val="00E55083"/>
    <w:rsid w:val="00E56975"/>
    <w:rsid w:val="00E56AC7"/>
    <w:rsid w:val="00E56B7B"/>
    <w:rsid w:val="00E57EB8"/>
    <w:rsid w:val="00E60018"/>
    <w:rsid w:val="00E625DC"/>
    <w:rsid w:val="00E632B8"/>
    <w:rsid w:val="00E655E5"/>
    <w:rsid w:val="00E6562A"/>
    <w:rsid w:val="00E70D53"/>
    <w:rsid w:val="00E83D23"/>
    <w:rsid w:val="00E85312"/>
    <w:rsid w:val="00E85D40"/>
    <w:rsid w:val="00E87AE3"/>
    <w:rsid w:val="00E9063E"/>
    <w:rsid w:val="00E92C1F"/>
    <w:rsid w:val="00E9374D"/>
    <w:rsid w:val="00EA0A35"/>
    <w:rsid w:val="00EA2DD7"/>
    <w:rsid w:val="00EA3EBC"/>
    <w:rsid w:val="00EA465E"/>
    <w:rsid w:val="00EA4C4C"/>
    <w:rsid w:val="00EA58E4"/>
    <w:rsid w:val="00EA6464"/>
    <w:rsid w:val="00EA6B6E"/>
    <w:rsid w:val="00EA715C"/>
    <w:rsid w:val="00EA717C"/>
    <w:rsid w:val="00EA725A"/>
    <w:rsid w:val="00EB10FB"/>
    <w:rsid w:val="00EB3218"/>
    <w:rsid w:val="00EC00AD"/>
    <w:rsid w:val="00EC1A94"/>
    <w:rsid w:val="00EC33F5"/>
    <w:rsid w:val="00EC7DA4"/>
    <w:rsid w:val="00EC7F83"/>
    <w:rsid w:val="00ED0668"/>
    <w:rsid w:val="00ED28B6"/>
    <w:rsid w:val="00ED3013"/>
    <w:rsid w:val="00EE00E7"/>
    <w:rsid w:val="00EE33D8"/>
    <w:rsid w:val="00EE57A1"/>
    <w:rsid w:val="00EE5BEB"/>
    <w:rsid w:val="00EE7845"/>
    <w:rsid w:val="00EF0903"/>
    <w:rsid w:val="00EF11F8"/>
    <w:rsid w:val="00EF2A1C"/>
    <w:rsid w:val="00EF41C6"/>
    <w:rsid w:val="00EF4AE7"/>
    <w:rsid w:val="00EF5816"/>
    <w:rsid w:val="00EF5B8F"/>
    <w:rsid w:val="00EF6831"/>
    <w:rsid w:val="00F03EE6"/>
    <w:rsid w:val="00F04B82"/>
    <w:rsid w:val="00F077D8"/>
    <w:rsid w:val="00F10CEE"/>
    <w:rsid w:val="00F14E0C"/>
    <w:rsid w:val="00F14F4E"/>
    <w:rsid w:val="00F14FB9"/>
    <w:rsid w:val="00F166C5"/>
    <w:rsid w:val="00F17C2A"/>
    <w:rsid w:val="00F24F66"/>
    <w:rsid w:val="00F26CBD"/>
    <w:rsid w:val="00F26E9D"/>
    <w:rsid w:val="00F271A0"/>
    <w:rsid w:val="00F31321"/>
    <w:rsid w:val="00F32828"/>
    <w:rsid w:val="00F32E38"/>
    <w:rsid w:val="00F35DBE"/>
    <w:rsid w:val="00F405B0"/>
    <w:rsid w:val="00F40C6F"/>
    <w:rsid w:val="00F41399"/>
    <w:rsid w:val="00F43EC4"/>
    <w:rsid w:val="00F4537F"/>
    <w:rsid w:val="00F4562F"/>
    <w:rsid w:val="00F461AA"/>
    <w:rsid w:val="00F505FC"/>
    <w:rsid w:val="00F50B21"/>
    <w:rsid w:val="00F519C8"/>
    <w:rsid w:val="00F5234B"/>
    <w:rsid w:val="00F5473C"/>
    <w:rsid w:val="00F55D4F"/>
    <w:rsid w:val="00F567C5"/>
    <w:rsid w:val="00F611DF"/>
    <w:rsid w:val="00F64B85"/>
    <w:rsid w:val="00F70B32"/>
    <w:rsid w:val="00F71827"/>
    <w:rsid w:val="00F71E16"/>
    <w:rsid w:val="00F74DA4"/>
    <w:rsid w:val="00F75D0F"/>
    <w:rsid w:val="00F778B9"/>
    <w:rsid w:val="00F8133E"/>
    <w:rsid w:val="00F82011"/>
    <w:rsid w:val="00F841DA"/>
    <w:rsid w:val="00F84258"/>
    <w:rsid w:val="00F843F2"/>
    <w:rsid w:val="00F9707E"/>
    <w:rsid w:val="00F978D8"/>
    <w:rsid w:val="00FB157F"/>
    <w:rsid w:val="00FB1633"/>
    <w:rsid w:val="00FB3369"/>
    <w:rsid w:val="00FB4466"/>
    <w:rsid w:val="00FB4BAD"/>
    <w:rsid w:val="00FB76F7"/>
    <w:rsid w:val="00FC1330"/>
    <w:rsid w:val="00FC1886"/>
    <w:rsid w:val="00FC1AA7"/>
    <w:rsid w:val="00FC2306"/>
    <w:rsid w:val="00FC47F8"/>
    <w:rsid w:val="00FD0917"/>
    <w:rsid w:val="00FD10E8"/>
    <w:rsid w:val="00FD1BC1"/>
    <w:rsid w:val="00FD1C73"/>
    <w:rsid w:val="00FD2B2A"/>
    <w:rsid w:val="00FD3AF2"/>
    <w:rsid w:val="00FD4C8F"/>
    <w:rsid w:val="00FD53CA"/>
    <w:rsid w:val="00FD5AAF"/>
    <w:rsid w:val="00FD662B"/>
    <w:rsid w:val="00FE0286"/>
    <w:rsid w:val="00FE1C7E"/>
    <w:rsid w:val="00FE2110"/>
    <w:rsid w:val="00FE4BA8"/>
    <w:rsid w:val="00FE6F94"/>
    <w:rsid w:val="00FE757A"/>
    <w:rsid w:val="00FE7B56"/>
    <w:rsid w:val="00FE7D77"/>
    <w:rsid w:val="00FF5E8B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0B22F9C0-5600-4473-91AB-DC62BA61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A03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qFormat/>
    <w:rsid w:val="003170EC"/>
    <w:pPr>
      <w:keepNext/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BF39B5"/>
    <w:pPr>
      <w:keepNext/>
      <w:spacing w:before="360"/>
      <w:outlineLvl w:val="1"/>
    </w:pPr>
    <w:rPr>
      <w:rFonts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55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71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71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7180"/>
  </w:style>
  <w:style w:type="table" w:styleId="TableGrid">
    <w:name w:val="Table Grid"/>
    <w:basedOn w:val="TableNormal"/>
    <w:rsid w:val="000F7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D150FB"/>
  </w:style>
  <w:style w:type="character" w:styleId="Hyperlink">
    <w:name w:val="Hyperlink"/>
    <w:basedOn w:val="DefaultParagraphFont"/>
    <w:uiPriority w:val="99"/>
    <w:rsid w:val="00D150FB"/>
    <w:rPr>
      <w:color w:val="0000FF"/>
      <w:u w:val="single"/>
    </w:rPr>
  </w:style>
  <w:style w:type="paragraph" w:styleId="NormalWeb">
    <w:name w:val="Normal (Web)"/>
    <w:basedOn w:val="Normal"/>
    <w:rsid w:val="00C3793C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BB361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A10DB"/>
    <w:rPr>
      <w:color w:val="800080"/>
      <w:u w:val="single"/>
    </w:rPr>
  </w:style>
  <w:style w:type="paragraph" w:customStyle="1" w:styleId="Tips">
    <w:name w:val="Tips"/>
    <w:basedOn w:val="Normal"/>
    <w:rsid w:val="00634015"/>
    <w:rPr>
      <w:rFonts w:ascii="Arial Narrow" w:hAnsi="Arial Narrow" w:cs="Arial"/>
      <w:bCs/>
      <w:sz w:val="20"/>
    </w:rPr>
  </w:style>
  <w:style w:type="paragraph" w:styleId="Title">
    <w:name w:val="Title"/>
    <w:next w:val="BodyText"/>
    <w:link w:val="TitleChar"/>
    <w:qFormat/>
    <w:rsid w:val="00C90D45"/>
    <w:pPr>
      <w:spacing w:after="120"/>
      <w:outlineLvl w:val="0"/>
    </w:pPr>
    <w:rPr>
      <w:rFonts w:ascii="Arial" w:hAnsi="Arial"/>
      <w:b/>
      <w:bCs/>
      <w:noProof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C90D45"/>
    <w:rPr>
      <w:rFonts w:ascii="Arial" w:hAnsi="Arial"/>
      <w:b/>
      <w:bCs/>
      <w:noProof/>
      <w:kern w:val="28"/>
      <w:sz w:val="40"/>
      <w:szCs w:val="32"/>
      <w:lang w:val="en-US" w:eastAsia="en-US" w:bidi="ar-SA"/>
    </w:rPr>
  </w:style>
  <w:style w:type="paragraph" w:customStyle="1" w:styleId="Handoutbullets">
    <w:name w:val="Handout bullets"/>
    <w:basedOn w:val="Normal"/>
    <w:qFormat/>
    <w:rsid w:val="00C90D45"/>
    <w:pPr>
      <w:numPr>
        <w:numId w:val="1"/>
      </w:numPr>
    </w:pPr>
  </w:style>
  <w:style w:type="paragraph" w:styleId="BodyText">
    <w:name w:val="Body Text"/>
    <w:basedOn w:val="Normal"/>
    <w:link w:val="BodyTextChar"/>
    <w:rsid w:val="006F6A4B"/>
  </w:style>
  <w:style w:type="character" w:customStyle="1" w:styleId="BodyTextChar">
    <w:name w:val="Body Text Char"/>
    <w:basedOn w:val="DefaultParagraphFont"/>
    <w:link w:val="BodyText"/>
    <w:rsid w:val="006F6A4B"/>
    <w:rPr>
      <w:sz w:val="24"/>
      <w:szCs w:val="24"/>
    </w:rPr>
  </w:style>
  <w:style w:type="paragraph" w:customStyle="1" w:styleId="Handoutnumbers">
    <w:name w:val="Handout numbers"/>
    <w:basedOn w:val="Normal"/>
    <w:qFormat/>
    <w:rsid w:val="00930B14"/>
    <w:pPr>
      <w:numPr>
        <w:numId w:val="8"/>
      </w:numPr>
      <w:tabs>
        <w:tab w:val="left" w:pos="864"/>
      </w:tabs>
    </w:pPr>
  </w:style>
  <w:style w:type="paragraph" w:customStyle="1" w:styleId="NumberedActivity">
    <w:name w:val="Numbered Activity"/>
    <w:next w:val="Normal"/>
    <w:rsid w:val="007302C5"/>
    <w:pPr>
      <w:numPr>
        <w:numId w:val="2"/>
      </w:numPr>
      <w:tabs>
        <w:tab w:val="left" w:pos="504"/>
      </w:tabs>
      <w:spacing w:after="120"/>
    </w:pPr>
    <w:rPr>
      <w:rFonts w:ascii="Arial" w:hAnsi="Arial" w:cs="Arial"/>
      <w:b/>
      <w:bCs/>
      <w:sz w:val="24"/>
      <w:szCs w:val="24"/>
    </w:rPr>
  </w:style>
  <w:style w:type="paragraph" w:styleId="Subtitle">
    <w:name w:val="Subtitle"/>
    <w:basedOn w:val="Title"/>
    <w:next w:val="Normal"/>
    <w:link w:val="SubtitleChar"/>
    <w:autoRedefine/>
    <w:qFormat/>
    <w:rsid w:val="00D947C1"/>
    <w:pPr>
      <w:outlineLvl w:val="1"/>
    </w:pPr>
    <w:rPr>
      <w:rFonts w:eastAsiaTheme="majorEastAsia" w:cstheme="majorBidi"/>
      <w:sz w:val="36"/>
    </w:rPr>
  </w:style>
  <w:style w:type="character" w:customStyle="1" w:styleId="SubtitleChar">
    <w:name w:val="Subtitle Char"/>
    <w:basedOn w:val="DefaultParagraphFont"/>
    <w:link w:val="Subtitle"/>
    <w:rsid w:val="00D947C1"/>
    <w:rPr>
      <w:rFonts w:ascii="Arial" w:eastAsiaTheme="majorEastAsia" w:hAnsi="Arial" w:cstheme="majorBidi"/>
      <w:b/>
      <w:bCs/>
      <w:noProof/>
      <w:kern w:val="28"/>
      <w:sz w:val="36"/>
      <w:szCs w:val="32"/>
    </w:rPr>
  </w:style>
  <w:style w:type="paragraph" w:styleId="BodyTextFirstIndent">
    <w:name w:val="Body Text First Indent"/>
    <w:basedOn w:val="BodyText"/>
    <w:link w:val="BodyTextFirstIndentChar"/>
    <w:rsid w:val="00A11A53"/>
    <w:pPr>
      <w:numPr>
        <w:numId w:val="3"/>
      </w:numPr>
    </w:pPr>
  </w:style>
  <w:style w:type="character" w:customStyle="1" w:styleId="BodyTextFirstIndentChar">
    <w:name w:val="Body Text First Indent Char"/>
    <w:basedOn w:val="BodyTextChar"/>
    <w:link w:val="BodyTextFirstIndent"/>
    <w:rsid w:val="00A11A53"/>
    <w:rPr>
      <w:rFonts w:ascii="Century Gothic" w:hAnsi="Century Gothic"/>
      <w:sz w:val="24"/>
      <w:szCs w:val="24"/>
    </w:rPr>
  </w:style>
  <w:style w:type="paragraph" w:customStyle="1" w:styleId="BodyTextNumbered">
    <w:name w:val="Body Text Numbered"/>
    <w:basedOn w:val="BodyText"/>
    <w:rsid w:val="00A11A53"/>
    <w:pPr>
      <w:numPr>
        <w:numId w:val="28"/>
      </w:numPr>
    </w:pPr>
  </w:style>
  <w:style w:type="paragraph" w:customStyle="1" w:styleId="Firstheading">
    <w:name w:val="First heading"/>
    <w:rsid w:val="00A11A53"/>
    <w:pPr>
      <w:spacing w:before="180" w:after="180"/>
    </w:pPr>
    <w:rPr>
      <w:rFonts w:ascii="Arial" w:hAnsi="Arial"/>
      <w:b/>
      <w:sz w:val="28"/>
      <w:szCs w:val="28"/>
    </w:rPr>
  </w:style>
  <w:style w:type="paragraph" w:customStyle="1" w:styleId="Secondheading">
    <w:name w:val="Second heading"/>
    <w:link w:val="SecondheadingChar"/>
    <w:rsid w:val="00A11A53"/>
    <w:pPr>
      <w:tabs>
        <w:tab w:val="left" w:pos="360"/>
      </w:tabs>
    </w:pPr>
    <w:rPr>
      <w:rFonts w:ascii="Arial" w:hAnsi="Arial" w:cs="Arial"/>
      <w:b/>
      <w:sz w:val="24"/>
      <w:szCs w:val="24"/>
    </w:rPr>
  </w:style>
  <w:style w:type="paragraph" w:customStyle="1" w:styleId="Tip">
    <w:name w:val="Tip"/>
    <w:link w:val="TipChar"/>
    <w:autoRedefine/>
    <w:qFormat/>
    <w:rsid w:val="00174FAF"/>
    <w:pPr>
      <w:pBdr>
        <w:top w:val="double" w:sz="4" w:space="6" w:color="auto"/>
        <w:left w:val="double" w:sz="4" w:space="3" w:color="auto"/>
        <w:bottom w:val="double" w:sz="4" w:space="6" w:color="auto"/>
        <w:right w:val="double" w:sz="4" w:space="3" w:color="auto"/>
      </w:pBdr>
      <w:spacing w:after="120"/>
      <w:ind w:left="432" w:hanging="432"/>
    </w:pPr>
    <w:rPr>
      <w:rFonts w:ascii="Arial" w:hAnsi="Arial" w:cs="Arial"/>
    </w:rPr>
  </w:style>
  <w:style w:type="paragraph" w:customStyle="1" w:styleId="Tipnumbers">
    <w:name w:val="Tip numbers"/>
    <w:basedOn w:val="Tip"/>
    <w:rsid w:val="00A11A53"/>
    <w:pPr>
      <w:numPr>
        <w:numId w:val="4"/>
      </w:numPr>
      <w:tabs>
        <w:tab w:val="clear" w:pos="648"/>
        <w:tab w:val="left" w:pos="432"/>
        <w:tab w:val="num" w:pos="1080"/>
      </w:tabs>
      <w:spacing w:after="60"/>
      <w:ind w:left="1080"/>
    </w:pPr>
  </w:style>
  <w:style w:type="character" w:customStyle="1" w:styleId="TipChar">
    <w:name w:val="Tip Char"/>
    <w:basedOn w:val="DefaultParagraphFont"/>
    <w:link w:val="Tip"/>
    <w:rsid w:val="00174FAF"/>
    <w:rPr>
      <w:rFonts w:ascii="Arial" w:hAnsi="Arial" w:cs="Arial"/>
    </w:rPr>
  </w:style>
  <w:style w:type="paragraph" w:customStyle="1" w:styleId="Activity">
    <w:name w:val="Activity"/>
    <w:basedOn w:val="Secondheading"/>
    <w:next w:val="BodyTextNumbered"/>
    <w:link w:val="ActivityCharChar"/>
    <w:qFormat/>
    <w:rsid w:val="00A11A53"/>
    <w:pPr>
      <w:numPr>
        <w:numId w:val="5"/>
      </w:numPr>
      <w:tabs>
        <w:tab w:val="clear" w:pos="360"/>
        <w:tab w:val="left" w:pos="1728"/>
      </w:tabs>
    </w:pPr>
  </w:style>
  <w:style w:type="character" w:customStyle="1" w:styleId="SecondheadingChar">
    <w:name w:val="Second heading Char"/>
    <w:basedOn w:val="DefaultParagraphFont"/>
    <w:link w:val="Secondheading"/>
    <w:rsid w:val="00A11A53"/>
    <w:rPr>
      <w:rFonts w:ascii="Arial" w:hAnsi="Arial" w:cs="Arial"/>
      <w:b/>
      <w:sz w:val="24"/>
      <w:szCs w:val="24"/>
    </w:rPr>
  </w:style>
  <w:style w:type="character" w:customStyle="1" w:styleId="ActivityCharChar">
    <w:name w:val="Activity Char Char"/>
    <w:basedOn w:val="SecondheadingChar"/>
    <w:link w:val="Activity"/>
    <w:rsid w:val="00A11A53"/>
    <w:rPr>
      <w:rFonts w:ascii="Arial" w:hAnsi="Arial" w:cs="Arial"/>
      <w:b/>
      <w:sz w:val="24"/>
      <w:szCs w:val="24"/>
    </w:rPr>
  </w:style>
  <w:style w:type="paragraph" w:customStyle="1" w:styleId="BodyTextNumberedLevel2">
    <w:name w:val="Body Text Numbered Level 2"/>
    <w:rsid w:val="00393C9F"/>
    <w:pPr>
      <w:numPr>
        <w:numId w:val="6"/>
      </w:numPr>
      <w:spacing w:after="60"/>
    </w:pPr>
    <w:rPr>
      <w:rFonts w:ascii="Arial" w:hAnsi="Arial"/>
      <w:sz w:val="24"/>
      <w:szCs w:val="24"/>
    </w:rPr>
  </w:style>
  <w:style w:type="paragraph" w:customStyle="1" w:styleId="InvisibleHandoutBullets">
    <w:name w:val="Invisible Handout Bullets"/>
    <w:basedOn w:val="Handoutbullets"/>
    <w:qFormat/>
    <w:rsid w:val="00414013"/>
    <w:pPr>
      <w:numPr>
        <w:numId w:val="7"/>
      </w:numPr>
    </w:pPr>
  </w:style>
  <w:style w:type="character" w:customStyle="1" w:styleId="editorial1">
    <w:name w:val="editorial1"/>
    <w:basedOn w:val="DefaultParagraphFont"/>
    <w:rsid w:val="00B450C6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B450C6"/>
    <w:rPr>
      <w:b/>
      <w:bCs/>
    </w:rPr>
  </w:style>
  <w:style w:type="character" w:customStyle="1" w:styleId="siteheadline1">
    <w:name w:val="siteheadline1"/>
    <w:basedOn w:val="DefaultParagraphFont"/>
    <w:rsid w:val="00BF39B5"/>
    <w:rPr>
      <w:rFonts w:ascii="Verdana" w:hAnsi="Verdana" w:hint="default"/>
      <w:b/>
      <w:bCs/>
      <w:strike w:val="0"/>
      <w:dstrike w:val="0"/>
      <w:sz w:val="26"/>
      <w:szCs w:val="26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D348CE"/>
    <w:rPr>
      <w:i/>
      <w:iCs/>
    </w:rPr>
  </w:style>
  <w:style w:type="paragraph" w:styleId="ListParagraph">
    <w:name w:val="List Paragraph"/>
    <w:basedOn w:val="Normal"/>
    <w:uiPriority w:val="34"/>
    <w:qFormat/>
    <w:rsid w:val="00965037"/>
    <w:pPr>
      <w:ind w:left="720"/>
      <w:contextualSpacing/>
    </w:pPr>
  </w:style>
  <w:style w:type="paragraph" w:customStyle="1" w:styleId="moreinfo1">
    <w:name w:val="moreinfo1"/>
    <w:basedOn w:val="Normal"/>
    <w:rsid w:val="001D7434"/>
    <w:pPr>
      <w:spacing w:after="360" w:line="319" w:lineRule="atLeast"/>
      <w:ind w:left="240"/>
    </w:pPr>
    <w:rPr>
      <w:rFonts w:ascii="Times New Roman" w:hAnsi="Times New Roman"/>
    </w:rPr>
  </w:style>
  <w:style w:type="character" w:customStyle="1" w:styleId="imagecaption2">
    <w:name w:val="imagecaption2"/>
    <w:basedOn w:val="DefaultParagraphFont"/>
    <w:rsid w:val="00745E94"/>
    <w:rPr>
      <w:b/>
      <w:bCs/>
      <w:i/>
      <w:iCs/>
      <w:vanish w:val="0"/>
      <w:webHidden w:val="0"/>
      <w:sz w:val="19"/>
      <w:szCs w:val="19"/>
      <w:specVanish w:val="0"/>
    </w:rPr>
  </w:style>
  <w:style w:type="character" w:customStyle="1" w:styleId="Heading3Char">
    <w:name w:val="Heading 3 Char"/>
    <w:basedOn w:val="DefaultParagraphFont"/>
    <w:link w:val="Heading3"/>
    <w:semiHidden/>
    <w:rsid w:val="00F55D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1634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3A2274"/>
  </w:style>
  <w:style w:type="character" w:customStyle="1" w:styleId="nowrap">
    <w:name w:val="nowrap"/>
    <w:basedOn w:val="DefaultParagraphFont"/>
    <w:rsid w:val="003A2274"/>
  </w:style>
  <w:style w:type="character" w:customStyle="1" w:styleId="ipa">
    <w:name w:val="ipa"/>
    <w:basedOn w:val="DefaultParagraphFont"/>
    <w:rsid w:val="003A2274"/>
  </w:style>
  <w:style w:type="character" w:customStyle="1" w:styleId="ComputerText">
    <w:name w:val="Computer Text"/>
    <w:basedOn w:val="DefaultParagraphFont"/>
    <w:uiPriority w:val="1"/>
    <w:qFormat/>
    <w:rsid w:val="002364F7"/>
    <w:rPr>
      <w:rFonts w:ascii="Courier New" w:hAnsi="Courier New" w:cs="Simplified Arabic Fixed"/>
      <w:sz w:val="22"/>
    </w:rPr>
  </w:style>
  <w:style w:type="character" w:styleId="PlaceholderText">
    <w:name w:val="Placeholder Text"/>
    <w:basedOn w:val="DefaultParagraphFont"/>
    <w:uiPriority w:val="99"/>
    <w:semiHidden/>
    <w:rsid w:val="00BF1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6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0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3759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7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75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98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16357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9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10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92446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1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35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1602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669202">
                                          <w:marLeft w:val="24"/>
                                          <w:marRight w:val="696"/>
                                          <w:marTop w:val="0"/>
                                          <w:marBottom w:val="31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286541">
                                          <w:marLeft w:val="24"/>
                                          <w:marRight w:val="696"/>
                                          <w:marTop w:val="0"/>
                                          <w:marBottom w:val="31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67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15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1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7432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8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2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33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3245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8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8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6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79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12216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14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3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4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88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5895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0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0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9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8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0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2804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6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3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2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91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4259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0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2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63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63876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3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0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87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22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631810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0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4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0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55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4102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7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1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939417">
                                          <w:marLeft w:val="24"/>
                                          <w:marRight w:val="696"/>
                                          <w:marTop w:val="0"/>
                                          <w:marBottom w:val="31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973759">
                                          <w:marLeft w:val="24"/>
                                          <w:marRight w:val="696"/>
                                          <w:marTop w:val="0"/>
                                          <w:marBottom w:val="31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0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45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4286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3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37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911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77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21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0069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7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0471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9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9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9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5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91447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9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0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6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2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06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1442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6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34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08720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4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56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1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2265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1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1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48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3452">
                              <w:marLeft w:val="-42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ff.pls.lib.ok.us/new/public/pages/smwtvert_jpg.ht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http://staff.pls.lib.ok.us/new/public/thumbnails/smwtvert_jpg.jpg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TrainingCenter\0_Chris\Templates\Class%20Handou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84A55FB15644EDA033D5A52BDAB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3EBEB-FC98-49DA-88BE-B654D6687FA4}"/>
      </w:docPartPr>
      <w:docPartBody>
        <w:p w:rsidR="007E5AE2" w:rsidRDefault="007E5AE2">
          <w:pPr>
            <w:pStyle w:val="8F84A55FB15644EDA033D5A52BDABFC6"/>
          </w:pPr>
          <w:r w:rsidRPr="00805E3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plified Arabic Fixed">
    <w:altName w:val="Courier New"/>
    <w:charset w:val="00"/>
    <w:family w:val="modern"/>
    <w:pitch w:val="fixed"/>
    <w:sig w:usb0="00000000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E2"/>
    <w:rsid w:val="007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84A55FB15644EDA033D5A52BDABFC6">
    <w:name w:val="8F84A55FB15644EDA033D5A52BDAB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Mic12</b:Tag>
    <b:SourceType>InternetSite</b:SourceType>
    <b:Guid>{2ACF6311-605D-4F26-9BFA-5A23004A9DF7}</b:Guid>
    <b:Title>Excel Help</b:Title>
    <b:Author>
      <b:Author>
        <b:Corporate>Microsoft</b:Corporate>
      </b:Author>
    </b:Author>
    <b:YearAccessed>2012</b:YearAccessed>
    <b:MonthAccessed>October</b:MonthAccessed>
    <b:DayAccessed>2</b:DayAccessed>
    <b:RefOrder>1</b:RefOrder>
  </b:Source>
  <b:Source>
    <b:Tag>Mic121</b:Tag>
    <b:SourceType>InternetSite</b:SourceType>
    <b:Guid>{339028B0-0151-4773-831C-4A26ACE20D78}</b:Guid>
    <b:Author>
      <b:Author>
        <b:Corporate>Microsoft Corporation</b:Corporate>
      </b:Author>
    </b:Author>
    <b:Title>What and where is Backstage view</b:Title>
    <b:Year>2012</b:Year>
    <b:YearAccessed>2012</b:YearAccessed>
    <b:MonthAccessed>December</b:MonthAccessed>
    <b:DayAccessed>20</b:DayAccessed>
    <b:URL>http://office.microsoft.com/en-us/excel-help/what-and-where-is-backstage-view-HA010370584.aspx</b:URL>
    <b:RefOrder>2</b:RefOrder>
  </b:Source>
</b:Sources>
</file>

<file path=customXml/itemProps1.xml><?xml version="1.0" encoding="utf-8"?>
<ds:datastoreItem xmlns:ds="http://schemas.openxmlformats.org/officeDocument/2006/customXml" ds:itemID="{24C462A8-3D12-4E4A-B503-6524B82B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Handout Template.dotx</Template>
  <TotalTime>1</TotalTime>
  <Pages>1</Pages>
  <Words>216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Quadcopter Gotchas</vt:lpstr>
    </vt:vector>
  </TitlesOfParts>
  <Company>Pioneer Library System</Company>
  <LinksUpToDate>false</LinksUpToDate>
  <CharactersWithSpaces>1285</CharactersWithSpaces>
  <SharedDoc>false</SharedDoc>
  <HLinks>
    <vt:vector size="6" baseType="variant">
      <vt:variant>
        <vt:i4>6684787</vt:i4>
      </vt:variant>
      <vt:variant>
        <vt:i4>0</vt:i4>
      </vt:variant>
      <vt:variant>
        <vt:i4>0</vt:i4>
      </vt:variant>
      <vt:variant>
        <vt:i4>5</vt:i4>
      </vt:variant>
      <vt:variant>
        <vt:lpwstr>http://office.microsoft.com/en-us/excel/FX100646951033.aspx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Quadcopter Gotchas</dc:title>
  <dc:creator>Chris Hennes</dc:creator>
  <cp:lastModifiedBy>Chris Hennes</cp:lastModifiedBy>
  <cp:revision>2</cp:revision>
  <cp:lastPrinted>2016-02-05T18:59:00Z</cp:lastPrinted>
  <dcterms:created xsi:type="dcterms:W3CDTF">2016-02-05T19:00:00Z</dcterms:created>
  <dcterms:modified xsi:type="dcterms:W3CDTF">2016-02-05T19:00:00Z</dcterms:modified>
</cp:coreProperties>
</file>